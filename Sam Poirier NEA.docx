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1E71C" w14:textId="77777777" w:rsidR="008924A3" w:rsidRDefault="008924A3" w:rsidP="00A54FB4">
      <w:pPr>
        <w:jc w:val="center"/>
      </w:pPr>
    </w:p>
    <w:p w14:paraId="2DDBDA3D" w14:textId="77777777" w:rsidR="00A54FB4" w:rsidRDefault="00A54FB4" w:rsidP="00A54FB4">
      <w:pPr>
        <w:jc w:val="center"/>
      </w:pPr>
    </w:p>
    <w:p w14:paraId="6650316C" w14:textId="77777777" w:rsidR="00A54FB4" w:rsidRDefault="00A54FB4" w:rsidP="00A54FB4">
      <w:pPr>
        <w:pStyle w:val="Heading1"/>
        <w:jc w:val="center"/>
      </w:pPr>
    </w:p>
    <w:p w14:paraId="2D84DF37" w14:textId="77777777" w:rsidR="00A54FB4" w:rsidRDefault="00A54FB4" w:rsidP="00A54FB4"/>
    <w:p w14:paraId="5D7418CC" w14:textId="77777777" w:rsidR="00EE262C" w:rsidRDefault="00EE262C" w:rsidP="00A54FB4"/>
    <w:p w14:paraId="690B7AB5" w14:textId="6DA48F9E" w:rsidR="00A54FB4" w:rsidRDefault="00A54FB4" w:rsidP="00F9590C">
      <w:pPr>
        <w:jc w:val="center"/>
        <w:rPr>
          <w:rFonts w:asciiTheme="majorHAnsi" w:hAnsiTheme="majorHAnsi"/>
          <w:b/>
          <w:sz w:val="28"/>
        </w:rPr>
      </w:pPr>
      <w:bookmarkStart w:id="0" w:name="_Toc519252822"/>
      <w:r w:rsidRPr="00F9590C">
        <w:rPr>
          <w:rFonts w:asciiTheme="majorHAnsi" w:hAnsiTheme="majorHAnsi"/>
          <w:b/>
          <w:sz w:val="28"/>
        </w:rPr>
        <w:t xml:space="preserve">Client-Server </w:t>
      </w:r>
      <w:r w:rsidR="00873F23">
        <w:rPr>
          <w:rFonts w:asciiTheme="majorHAnsi" w:hAnsiTheme="majorHAnsi"/>
          <w:b/>
          <w:sz w:val="28"/>
        </w:rPr>
        <w:t xml:space="preserve">Secure </w:t>
      </w:r>
      <w:r w:rsidRPr="00F9590C">
        <w:rPr>
          <w:rFonts w:asciiTheme="majorHAnsi" w:hAnsiTheme="majorHAnsi"/>
          <w:b/>
          <w:sz w:val="28"/>
        </w:rPr>
        <w:t>Messaging Platform</w:t>
      </w:r>
      <w:bookmarkEnd w:id="0"/>
    </w:p>
    <w:p w14:paraId="5D268C38" w14:textId="24E673BB" w:rsidR="006F220E" w:rsidRPr="006F220E" w:rsidRDefault="006F220E" w:rsidP="006F220E">
      <w:pPr>
        <w:jc w:val="center"/>
        <w:rPr>
          <w:sz w:val="18"/>
        </w:rPr>
      </w:pPr>
      <w:r w:rsidRPr="006F220E">
        <w:rPr>
          <w:rFonts w:asciiTheme="majorHAnsi" w:hAnsiTheme="majorHAnsi"/>
          <w:b/>
        </w:rPr>
        <w:t>Computer Science A Level Non-Exam Assessment</w:t>
      </w:r>
    </w:p>
    <w:p w14:paraId="786F5C39" w14:textId="77777777" w:rsidR="00A54FB4" w:rsidRPr="00F9590C" w:rsidRDefault="00A54FB4" w:rsidP="00F9590C">
      <w:pPr>
        <w:jc w:val="center"/>
        <w:rPr>
          <w:rFonts w:asciiTheme="majorHAnsi" w:hAnsiTheme="majorHAnsi"/>
          <w:b/>
        </w:rPr>
      </w:pPr>
      <w:bookmarkStart w:id="1" w:name="_Toc519252823"/>
      <w:r w:rsidRPr="00F9590C">
        <w:rPr>
          <w:rFonts w:asciiTheme="majorHAnsi" w:hAnsiTheme="majorHAnsi"/>
          <w:b/>
        </w:rPr>
        <w:t>Sam Poirier</w:t>
      </w:r>
      <w:bookmarkEnd w:id="1"/>
    </w:p>
    <w:p w14:paraId="6331FB2E" w14:textId="48F75485" w:rsidR="0012556F" w:rsidRPr="00F9590C" w:rsidRDefault="00A54FB4" w:rsidP="00F9590C">
      <w:pPr>
        <w:jc w:val="center"/>
      </w:pPr>
      <w:r w:rsidRPr="00F9590C">
        <w:rPr>
          <w:rFonts w:asciiTheme="majorHAnsi" w:hAnsiTheme="majorHAnsi"/>
          <w:b/>
        </w:rPr>
        <w:fldChar w:fldCharType="begin"/>
      </w:r>
      <w:r w:rsidRPr="00F9590C">
        <w:rPr>
          <w:rFonts w:asciiTheme="majorHAnsi" w:hAnsiTheme="majorHAnsi"/>
          <w:b/>
        </w:rPr>
        <w:instrText xml:space="preserve"> DATE \@ "dd MMMM yyyy" </w:instrText>
      </w:r>
      <w:r w:rsidRPr="00F9590C">
        <w:rPr>
          <w:rFonts w:asciiTheme="majorHAnsi" w:hAnsiTheme="majorHAnsi"/>
          <w:b/>
        </w:rPr>
        <w:fldChar w:fldCharType="separate"/>
      </w:r>
      <w:r w:rsidR="00E07EFB">
        <w:rPr>
          <w:rFonts w:asciiTheme="majorHAnsi" w:hAnsiTheme="majorHAnsi"/>
          <w:b/>
          <w:noProof/>
        </w:rPr>
        <w:t>25 September 2018</w:t>
      </w:r>
      <w:r w:rsidRPr="00F9590C">
        <w:rPr>
          <w:rFonts w:asciiTheme="majorHAnsi" w:hAnsiTheme="majorHAnsi"/>
          <w:b/>
        </w:rPr>
        <w:fldChar w:fldCharType="end"/>
      </w:r>
    </w:p>
    <w:p w14:paraId="0F7DF2F3" w14:textId="77777777" w:rsidR="0012556F" w:rsidRDefault="0012556F">
      <w:pPr>
        <w:rPr>
          <w:rFonts w:asciiTheme="majorHAnsi" w:eastAsiaTheme="majorEastAsia" w:hAnsiTheme="majorHAnsi" w:cstheme="majorBidi"/>
          <w:b/>
          <w:bCs/>
          <w:iCs/>
        </w:rPr>
      </w:pPr>
      <w:r>
        <w:rPr>
          <w:i/>
        </w:rPr>
        <w:br w:type="page"/>
      </w:r>
    </w:p>
    <w:p w14:paraId="6DDE0295" w14:textId="77777777" w:rsidR="0018305E" w:rsidRDefault="00446195" w:rsidP="00446195">
      <w:pPr>
        <w:pStyle w:val="Heading1"/>
        <w:rPr>
          <w:sz w:val="44"/>
        </w:rPr>
      </w:pPr>
      <w:bookmarkStart w:id="2" w:name="_Toc525574954"/>
      <w:r w:rsidRPr="00446195">
        <w:rPr>
          <w:sz w:val="44"/>
        </w:rPr>
        <w:lastRenderedPageBreak/>
        <w:t>Contents</w:t>
      </w:r>
      <w:bookmarkEnd w:id="2"/>
    </w:p>
    <w:p w14:paraId="7915F1B5" w14:textId="77777777" w:rsidR="00C93FF2" w:rsidRPr="00C93FF2" w:rsidRDefault="00C93FF2" w:rsidP="00C93FF2"/>
    <w:sdt>
      <w:sdtPr>
        <w:rPr>
          <w:rFonts w:asciiTheme="majorHAnsi" w:hAnsiTheme="majorHAnsi"/>
        </w:rPr>
        <w:id w:val="1835731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7798FE" w14:textId="5E4601DB" w:rsidR="00A9721D" w:rsidRPr="00A9721D" w:rsidRDefault="00A92583">
          <w:pPr>
            <w:pStyle w:val="TOC1"/>
            <w:tabs>
              <w:tab w:val="right" w:leader="dot" w:pos="8296"/>
            </w:tabs>
            <w:rPr>
              <w:rFonts w:asciiTheme="majorHAnsi" w:hAnsiTheme="majorHAnsi"/>
              <w:noProof/>
            </w:rPr>
          </w:pPr>
          <w:r w:rsidRPr="00A9721D">
            <w:rPr>
              <w:rFonts w:asciiTheme="majorHAnsi" w:hAnsiTheme="majorHAnsi"/>
            </w:rPr>
            <w:fldChar w:fldCharType="begin"/>
          </w:r>
          <w:r w:rsidRPr="00A9721D">
            <w:rPr>
              <w:rFonts w:asciiTheme="majorHAnsi" w:hAnsiTheme="majorHAnsi"/>
            </w:rPr>
            <w:instrText xml:space="preserve"> TOC \o "1-3" \h \z \u </w:instrText>
          </w:r>
          <w:r w:rsidRPr="00A9721D">
            <w:rPr>
              <w:rFonts w:asciiTheme="majorHAnsi" w:hAnsiTheme="majorHAnsi"/>
            </w:rPr>
            <w:fldChar w:fldCharType="separate"/>
          </w:r>
          <w:hyperlink w:anchor="_Toc525574954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Contents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_Toc525574954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1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6350E7C" w14:textId="5F733437" w:rsidR="00A9721D" w:rsidRPr="00A9721D" w:rsidRDefault="004A5567">
          <w:pPr>
            <w:pStyle w:val="TOC1"/>
            <w:tabs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55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      Analysis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_Toc525574955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2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C796617" w14:textId="39D2506F" w:rsidR="00A9721D" w:rsidRPr="00A9721D" w:rsidRDefault="004A5567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56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1.1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Problem Description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_Toc525574956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2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84E5F4B" w14:textId="61B77522" w:rsidR="00A9721D" w:rsidRPr="00A9721D" w:rsidRDefault="004A5567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57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1.2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Research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_Toc525574957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2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1AA790B" w14:textId="437514F0" w:rsidR="00A9721D" w:rsidRPr="00A9721D" w:rsidRDefault="004A5567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58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1.2.1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Interview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_Toc525574958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2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3F268B2" w14:textId="4BE53A69" w:rsidR="00A9721D" w:rsidRPr="00A9721D" w:rsidRDefault="004A5567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59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1.2.2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Questionnaire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_Toc525574959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2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5A75C5E" w14:textId="2441D372" w:rsidR="00A9721D" w:rsidRPr="00A9721D" w:rsidRDefault="004A5567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0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1.2.3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Existing Solutions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_Toc525574960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2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08F449C" w14:textId="3F5827C1" w:rsidR="00A9721D" w:rsidRPr="00A9721D" w:rsidRDefault="004A5567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1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1.3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Project Background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_Toc525574961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3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347F2EF" w14:textId="66A0A88B" w:rsidR="00A9721D" w:rsidRPr="00A9721D" w:rsidRDefault="004A5567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2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1.3.1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Internet Relay Chat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_Toc525574962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3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A3F81A2" w14:textId="12B8A4BE" w:rsidR="00A9721D" w:rsidRPr="00A9721D" w:rsidRDefault="004A5567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3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1.3.2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Discord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_Toc525574963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4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15CF048" w14:textId="074C8A8A" w:rsidR="00A9721D" w:rsidRPr="00A9721D" w:rsidRDefault="004A5567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4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1.3.3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Facebook Messenger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_Toc525574964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5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57AB81F" w14:textId="616DC10A" w:rsidR="00A9721D" w:rsidRPr="00A9721D" w:rsidRDefault="004A5567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5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1.4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Questionnaire</w:t>
            </w:r>
            <w:r w:rsidR="00A9721D">
              <w:rPr>
                <w:rStyle w:val="Hyperlink"/>
                <w:rFonts w:asciiTheme="majorHAnsi" w:hAnsiTheme="majorHAnsi" w:cstheme="minorHAnsi"/>
                <w:noProof/>
              </w:rPr>
              <w:t xml:space="preserve"> 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_Toc525574965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6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FF65F6B" w14:textId="23AF9C43" w:rsidR="00A9721D" w:rsidRPr="00A9721D" w:rsidRDefault="004A5567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8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1.4.1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Questions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_Toc525574968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6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9B763C2" w14:textId="7E144FEC" w:rsidR="00A9721D" w:rsidRPr="00A9721D" w:rsidRDefault="004A5567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69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1.4.2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Responses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_Toc525574969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6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B7B0C27" w14:textId="6E17DB25" w:rsidR="00A9721D" w:rsidRPr="00A9721D" w:rsidRDefault="004A5567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0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1.4.3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Analysis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_Toc525574970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6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7A8E059D" w14:textId="191C7229" w:rsidR="00A9721D" w:rsidRPr="00A9721D" w:rsidRDefault="004A5567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1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1.5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Interview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_Toc525574971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6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57A42E2" w14:textId="400CD113" w:rsidR="00A9721D" w:rsidRPr="00A9721D" w:rsidRDefault="004A5567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2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1.5.1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Questions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_Toc525574972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6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E64B2D7" w14:textId="11A422A7" w:rsidR="00A9721D" w:rsidRPr="00A9721D" w:rsidRDefault="004A5567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3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1.5.2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Responses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_Toc525574973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6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82DBAAB" w14:textId="5019601F" w:rsidR="00A9721D" w:rsidRPr="00A9721D" w:rsidRDefault="004A5567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4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1.5.3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Analysis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_Toc525574974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6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D5F26C9" w14:textId="64141562" w:rsidR="00A9721D" w:rsidRPr="00A9721D" w:rsidRDefault="004A5567">
          <w:pPr>
            <w:pStyle w:val="TOC2"/>
            <w:tabs>
              <w:tab w:val="left" w:pos="88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5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1.6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Objectives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_Toc525574975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7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65FBFBF" w14:textId="1B0EDF35" w:rsidR="00A9721D" w:rsidRPr="00A9721D" w:rsidRDefault="004A5567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6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1.6.1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Client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_Toc525574976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7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24BA3E2" w14:textId="2D436FA6" w:rsidR="00A9721D" w:rsidRPr="00A9721D" w:rsidRDefault="004A5567">
          <w:pPr>
            <w:pStyle w:val="TOC3"/>
            <w:tabs>
              <w:tab w:val="left" w:pos="1320"/>
              <w:tab w:val="right" w:leader="dot" w:pos="8296"/>
            </w:tabs>
            <w:rPr>
              <w:rFonts w:asciiTheme="majorHAnsi" w:hAnsiTheme="majorHAnsi"/>
              <w:noProof/>
            </w:rPr>
          </w:pPr>
          <w:hyperlink w:anchor="_Toc525574977" w:history="1">
            <w:r w:rsidR="00A9721D" w:rsidRPr="00A9721D">
              <w:rPr>
                <w:rStyle w:val="Hyperlink"/>
                <w:rFonts w:asciiTheme="majorHAnsi" w:hAnsiTheme="majorHAnsi"/>
                <w:noProof/>
              </w:rPr>
              <w:t>1.6.2</w:t>
            </w:r>
            <w:r w:rsidR="00A9721D" w:rsidRPr="00A9721D">
              <w:rPr>
                <w:rFonts w:asciiTheme="majorHAnsi" w:hAnsiTheme="majorHAnsi"/>
                <w:noProof/>
              </w:rPr>
              <w:tab/>
            </w:r>
            <w:r w:rsidR="00A9721D" w:rsidRPr="00A9721D">
              <w:rPr>
                <w:rStyle w:val="Hyperlink"/>
                <w:rFonts w:asciiTheme="majorHAnsi" w:hAnsiTheme="majorHAnsi"/>
                <w:noProof/>
              </w:rPr>
              <w:t>Server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ab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instrText xml:space="preserve"> PAGEREF _Toc525574977 \h </w:instrText>
            </w:r>
            <w:r w:rsidR="00A9721D" w:rsidRPr="00A9721D">
              <w:rPr>
                <w:rFonts w:asciiTheme="majorHAnsi" w:hAnsiTheme="majorHAnsi"/>
                <w:noProof/>
                <w:webHidden/>
              </w:rPr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t>8</w:t>
            </w:r>
            <w:r w:rsidR="00A9721D" w:rsidRPr="00A9721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316E60F" w14:textId="5F639C7F" w:rsidR="00A92583" w:rsidRDefault="00A92583">
          <w:r w:rsidRPr="00A9721D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0084AB30" w14:textId="77777777" w:rsidR="00FD0880" w:rsidRDefault="00FD0880">
      <w:pPr>
        <w:rPr>
          <w:rFonts w:asciiTheme="majorHAnsi" w:eastAsiaTheme="majorEastAsia" w:hAnsiTheme="majorHAnsi" w:cstheme="majorBidi"/>
          <w:szCs w:val="28"/>
        </w:rPr>
      </w:pPr>
      <w:r>
        <w:rPr>
          <w:rFonts w:asciiTheme="majorHAnsi" w:eastAsiaTheme="majorEastAsia" w:hAnsiTheme="majorHAnsi" w:cstheme="majorBidi"/>
          <w:szCs w:val="28"/>
        </w:rPr>
        <w:br w:type="page"/>
      </w:r>
    </w:p>
    <w:p w14:paraId="7CA80CD4" w14:textId="77777777" w:rsidR="00A54FB4" w:rsidRDefault="00FD0880" w:rsidP="00FD0880">
      <w:pPr>
        <w:pStyle w:val="Heading1"/>
        <w:rPr>
          <w:sz w:val="44"/>
        </w:rPr>
      </w:pPr>
      <w:bookmarkStart w:id="3" w:name="_Toc525574955"/>
      <w:r w:rsidRPr="00FD0880">
        <w:rPr>
          <w:sz w:val="44"/>
        </w:rPr>
        <w:lastRenderedPageBreak/>
        <w:t xml:space="preserve">1 </w:t>
      </w:r>
      <w:r>
        <w:rPr>
          <w:sz w:val="44"/>
        </w:rPr>
        <w:t xml:space="preserve">     </w:t>
      </w:r>
      <w:r w:rsidRPr="00FD0880">
        <w:rPr>
          <w:sz w:val="44"/>
        </w:rPr>
        <w:t>Analysis</w:t>
      </w:r>
      <w:bookmarkEnd w:id="3"/>
    </w:p>
    <w:p w14:paraId="56010A4A" w14:textId="77777777" w:rsidR="00C93FF2" w:rsidRPr="007B6607" w:rsidRDefault="00FD0880" w:rsidP="007B6607">
      <w:pPr>
        <w:pStyle w:val="Heading2"/>
        <w:numPr>
          <w:ilvl w:val="1"/>
          <w:numId w:val="1"/>
        </w:numPr>
        <w:spacing w:line="360" w:lineRule="auto"/>
        <w:rPr>
          <w:sz w:val="28"/>
        </w:rPr>
      </w:pPr>
      <w:bookmarkStart w:id="4" w:name="_Toc525574956"/>
      <w:r w:rsidRPr="00FD0880">
        <w:rPr>
          <w:sz w:val="28"/>
        </w:rPr>
        <w:t>Problem Description</w:t>
      </w:r>
      <w:bookmarkEnd w:id="4"/>
    </w:p>
    <w:p w14:paraId="29C931B5" w14:textId="528DAEC4" w:rsidR="00906B45" w:rsidRDefault="00C93FF2" w:rsidP="00C93FF2">
      <w:pPr>
        <w:rPr>
          <w:rFonts w:asciiTheme="majorHAnsi" w:hAnsiTheme="majorHAnsi"/>
          <w:sz w:val="24"/>
        </w:rPr>
      </w:pPr>
      <w:r w:rsidRPr="00C93FF2">
        <w:rPr>
          <w:rFonts w:asciiTheme="majorHAnsi" w:hAnsiTheme="majorHAnsi"/>
          <w:sz w:val="24"/>
        </w:rPr>
        <w:t>I will be crea</w:t>
      </w:r>
      <w:r>
        <w:rPr>
          <w:rFonts w:asciiTheme="majorHAnsi" w:hAnsiTheme="majorHAnsi"/>
          <w:sz w:val="24"/>
        </w:rPr>
        <w:t>ting a secure Client-Server messaging platform, and a chat-bot to run on the server in order to help users with tasks. My client is Mr Ovayolu, a Computer Science teacher who wishes to set up a secure platform for the teachers to discuss work with each other. The focus will be on a secure design, hosted by the client to ensure they know exactly where their messages/data is stored and that it is not being sold to companies by the owners of the software.</w:t>
      </w:r>
      <w:r w:rsidR="00906B45">
        <w:rPr>
          <w:rFonts w:asciiTheme="majorHAnsi" w:hAnsiTheme="majorHAnsi"/>
          <w:sz w:val="24"/>
        </w:rPr>
        <w:t xml:space="preserve"> The end users will be teachers which may not be very ‘tech-literate’; the client must be easy to set up and use.</w:t>
      </w:r>
    </w:p>
    <w:p w14:paraId="4498F341" w14:textId="77777777" w:rsidR="007F6E41" w:rsidRDefault="007F6E41" w:rsidP="00C93FF2">
      <w:pPr>
        <w:rPr>
          <w:rFonts w:asciiTheme="majorHAnsi" w:hAnsiTheme="majorHAnsi"/>
          <w:sz w:val="24"/>
        </w:rPr>
      </w:pPr>
    </w:p>
    <w:p w14:paraId="3AB8E0B4" w14:textId="77777777" w:rsidR="00FA7CA3" w:rsidRPr="00FA7CA3" w:rsidRDefault="00FA7CA3" w:rsidP="00FA7CA3">
      <w:pPr>
        <w:pStyle w:val="Heading2"/>
        <w:rPr>
          <w:sz w:val="28"/>
        </w:rPr>
      </w:pPr>
      <w:bookmarkStart w:id="5" w:name="_Toc525574957"/>
      <w:r>
        <w:rPr>
          <w:sz w:val="28"/>
        </w:rPr>
        <w:t>1.2</w:t>
      </w:r>
      <w:r>
        <w:rPr>
          <w:sz w:val="28"/>
        </w:rPr>
        <w:tab/>
        <w:t>Research</w:t>
      </w:r>
      <w:bookmarkEnd w:id="5"/>
    </w:p>
    <w:p w14:paraId="61912165" w14:textId="77777777" w:rsidR="007F6E41" w:rsidRPr="0009747A" w:rsidRDefault="007F6E41" w:rsidP="0009747A">
      <w:pPr>
        <w:pStyle w:val="Heading3"/>
        <w:spacing w:line="360" w:lineRule="auto"/>
        <w:rPr>
          <w:sz w:val="26"/>
          <w:szCs w:val="26"/>
        </w:rPr>
      </w:pPr>
      <w:bookmarkStart w:id="6" w:name="_Toc525574958"/>
      <w:r w:rsidRPr="001A631E">
        <w:rPr>
          <w:sz w:val="26"/>
          <w:szCs w:val="26"/>
        </w:rPr>
        <w:t>1.2.1</w:t>
      </w:r>
      <w:r w:rsidRPr="001A631E">
        <w:rPr>
          <w:sz w:val="26"/>
          <w:szCs w:val="26"/>
        </w:rPr>
        <w:tab/>
        <w:t>Interview</w:t>
      </w:r>
      <w:bookmarkEnd w:id="6"/>
    </w:p>
    <w:p w14:paraId="17BB0EE3" w14:textId="77777777" w:rsidR="007F6E41" w:rsidRDefault="007F6E41" w:rsidP="007F6E41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It is important to interview the client in order to establish the key features that they require for the program to include, as well as what </w:t>
      </w:r>
      <w:r w:rsidR="0009747A">
        <w:rPr>
          <w:rFonts w:asciiTheme="majorHAnsi" w:hAnsiTheme="majorHAnsi"/>
          <w:sz w:val="24"/>
        </w:rPr>
        <w:t>features are less important not needed. I will work from the responses the client gives in order to accurately tailor the software to their requirements.</w:t>
      </w:r>
    </w:p>
    <w:p w14:paraId="7E36E337" w14:textId="77777777" w:rsidR="0009747A" w:rsidRPr="001A631E" w:rsidRDefault="0009747A" w:rsidP="0009747A">
      <w:pPr>
        <w:pStyle w:val="Heading3"/>
        <w:spacing w:line="360" w:lineRule="auto"/>
        <w:rPr>
          <w:sz w:val="26"/>
          <w:szCs w:val="26"/>
        </w:rPr>
      </w:pPr>
      <w:bookmarkStart w:id="7" w:name="_Toc525574959"/>
      <w:r>
        <w:rPr>
          <w:sz w:val="26"/>
          <w:szCs w:val="26"/>
        </w:rPr>
        <w:t>1.2.2</w:t>
      </w:r>
      <w:r w:rsidRPr="001A631E">
        <w:rPr>
          <w:sz w:val="26"/>
          <w:szCs w:val="26"/>
        </w:rPr>
        <w:tab/>
      </w:r>
      <w:r>
        <w:rPr>
          <w:sz w:val="26"/>
          <w:szCs w:val="26"/>
        </w:rPr>
        <w:t>Questionnaire</w:t>
      </w:r>
      <w:bookmarkEnd w:id="7"/>
    </w:p>
    <w:p w14:paraId="1AB7C37F" w14:textId="45132641" w:rsidR="0009747A" w:rsidRDefault="0009747A" w:rsidP="003F2552">
      <w:p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 will develop </w:t>
      </w:r>
      <w:r w:rsidR="003F2552">
        <w:rPr>
          <w:rFonts w:asciiTheme="majorHAnsi" w:hAnsiTheme="majorHAnsi"/>
          <w:sz w:val="24"/>
        </w:rPr>
        <w:t xml:space="preserve">a questionnaire to determine the demand from the general public </w:t>
      </w:r>
      <w:r w:rsidR="00C77654">
        <w:rPr>
          <w:rFonts w:asciiTheme="majorHAnsi" w:hAnsiTheme="majorHAnsi"/>
          <w:sz w:val="24"/>
        </w:rPr>
        <w:t>in order to</w:t>
      </w:r>
      <w:r w:rsidR="004E2555">
        <w:rPr>
          <w:rFonts w:asciiTheme="majorHAnsi" w:hAnsiTheme="majorHAnsi"/>
          <w:sz w:val="24"/>
        </w:rPr>
        <w:t xml:space="preserve"> tailor the software to be desirable to users other than the initial client, as long as the general demand does not contradict the client’s needs. I will use google forms to create the questionnaire.</w:t>
      </w:r>
    </w:p>
    <w:p w14:paraId="16D3A533" w14:textId="77777777" w:rsidR="00F823E7" w:rsidRPr="00F676DA" w:rsidRDefault="00F823E7" w:rsidP="00F676DA">
      <w:pPr>
        <w:pStyle w:val="Heading3"/>
        <w:spacing w:line="360" w:lineRule="auto"/>
        <w:rPr>
          <w:sz w:val="26"/>
          <w:szCs w:val="26"/>
        </w:rPr>
      </w:pPr>
      <w:bookmarkStart w:id="8" w:name="_Toc525574960"/>
      <w:r w:rsidRPr="00F676DA">
        <w:rPr>
          <w:sz w:val="26"/>
          <w:szCs w:val="26"/>
        </w:rPr>
        <w:t>1.2.3</w:t>
      </w:r>
      <w:r w:rsidRPr="00F676DA">
        <w:rPr>
          <w:sz w:val="26"/>
          <w:szCs w:val="26"/>
        </w:rPr>
        <w:tab/>
        <w:t>Existing Solutions</w:t>
      </w:r>
      <w:bookmarkEnd w:id="8"/>
    </w:p>
    <w:p w14:paraId="507542A2" w14:textId="570FFD1B" w:rsidR="00C46F82" w:rsidRDefault="00F823E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are currently a number of existing pieces of software that fulfil similar functions, which I will analyse to determine crucial aspects that should be included in my project, but also determine flaws which I should make sure not to include in the software</w:t>
      </w:r>
      <w:r w:rsidR="00C77654">
        <w:rPr>
          <w:rFonts w:asciiTheme="majorHAnsi" w:hAnsiTheme="majorHAnsi"/>
          <w:sz w:val="24"/>
          <w:szCs w:val="24"/>
        </w:rPr>
        <w:t>.</w:t>
      </w:r>
    </w:p>
    <w:p w14:paraId="3D8A2807" w14:textId="77777777" w:rsidR="00C46F82" w:rsidRDefault="00C46F8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14:paraId="1CDC6916" w14:textId="7EB725A2" w:rsidR="00AE10E3" w:rsidRPr="00FA7CA3" w:rsidRDefault="00AE10E3" w:rsidP="00AE10E3">
      <w:pPr>
        <w:pStyle w:val="Heading2"/>
        <w:spacing w:line="360" w:lineRule="auto"/>
        <w:rPr>
          <w:sz w:val="28"/>
        </w:rPr>
      </w:pPr>
      <w:bookmarkStart w:id="9" w:name="_Toc525574961"/>
      <w:r>
        <w:rPr>
          <w:sz w:val="28"/>
        </w:rPr>
        <w:lastRenderedPageBreak/>
        <w:t>1.3</w:t>
      </w:r>
      <w:r>
        <w:rPr>
          <w:sz w:val="28"/>
        </w:rPr>
        <w:tab/>
        <w:t>Project Background</w:t>
      </w:r>
      <w:bookmarkEnd w:id="9"/>
    </w:p>
    <w:p w14:paraId="28FCCF63" w14:textId="395AD1C6" w:rsidR="00E85E02" w:rsidRDefault="00C46F82" w:rsidP="00C46F8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Instant Messaging </w:t>
      </w:r>
      <w:r w:rsidR="00E85E02">
        <w:rPr>
          <w:rFonts w:asciiTheme="majorHAnsi" w:hAnsiTheme="majorHAnsi"/>
          <w:sz w:val="24"/>
        </w:rPr>
        <w:t>platforms</w:t>
      </w:r>
      <w:r>
        <w:rPr>
          <w:rFonts w:asciiTheme="majorHAnsi" w:hAnsiTheme="majorHAnsi"/>
          <w:sz w:val="24"/>
        </w:rPr>
        <w:t xml:space="preserve"> have existed pretty much as long as computers have, originally </w:t>
      </w:r>
      <w:r w:rsidR="00EF1F57">
        <w:rPr>
          <w:rFonts w:asciiTheme="majorHAnsi" w:hAnsiTheme="majorHAnsi"/>
          <w:sz w:val="24"/>
        </w:rPr>
        <w:t xml:space="preserve">(in the 1960s) </w:t>
      </w:r>
      <w:r>
        <w:rPr>
          <w:rFonts w:asciiTheme="majorHAnsi" w:hAnsiTheme="majorHAnsi"/>
          <w:sz w:val="24"/>
        </w:rPr>
        <w:t>acting as a way of communicating between users on multi-user</w:t>
      </w:r>
      <w:r w:rsidR="00E85E02">
        <w:rPr>
          <w:rFonts w:asciiTheme="majorHAnsi" w:hAnsiTheme="majorHAnsi"/>
          <w:sz w:val="24"/>
        </w:rPr>
        <w:t xml:space="preserve"> operating systems.</w:t>
      </w:r>
      <w:r>
        <w:rPr>
          <w:rFonts w:asciiTheme="majorHAnsi" w:hAnsiTheme="majorHAnsi"/>
          <w:sz w:val="24"/>
        </w:rPr>
        <w:t xml:space="preserve"> They were</w:t>
      </w:r>
      <w:r w:rsidR="000F101B">
        <w:rPr>
          <w:rFonts w:asciiTheme="majorHAnsi" w:hAnsiTheme="majorHAnsi"/>
          <w:sz w:val="24"/>
        </w:rPr>
        <w:t xml:space="preserve"> also</w:t>
      </w:r>
      <w:r>
        <w:rPr>
          <w:rFonts w:asciiTheme="majorHAnsi" w:hAnsiTheme="majorHAnsi"/>
          <w:sz w:val="24"/>
        </w:rPr>
        <w:t xml:space="preserve"> originally used for notification</w:t>
      </w:r>
      <w:r w:rsidR="00EF1F57">
        <w:rPr>
          <w:rFonts w:asciiTheme="majorHAnsi" w:hAnsiTheme="majorHAnsi"/>
          <w:sz w:val="24"/>
        </w:rPr>
        <w:t xml:space="preserve"> systems</w:t>
      </w:r>
      <w:r w:rsidR="008E615B">
        <w:rPr>
          <w:rFonts w:asciiTheme="majorHAnsi" w:hAnsiTheme="majorHAnsi"/>
          <w:sz w:val="24"/>
        </w:rPr>
        <w:t xml:space="preserve"> like p</w:t>
      </w:r>
      <w:r w:rsidR="00EF1F57">
        <w:rPr>
          <w:rFonts w:asciiTheme="majorHAnsi" w:hAnsiTheme="majorHAnsi"/>
          <w:sz w:val="24"/>
        </w:rPr>
        <w:t>rinting.</w:t>
      </w:r>
      <w:r w:rsidR="00E85E02">
        <w:rPr>
          <w:rFonts w:asciiTheme="majorHAnsi" w:hAnsiTheme="majorHAnsi"/>
          <w:sz w:val="24"/>
        </w:rPr>
        <w:t xml:space="preserve"> A good example of possibly the f</w:t>
      </w:r>
      <w:r w:rsidR="008E615B">
        <w:rPr>
          <w:rFonts w:asciiTheme="majorHAnsi" w:hAnsiTheme="majorHAnsi"/>
          <w:sz w:val="24"/>
        </w:rPr>
        <w:t>irst instance of this software i</w:t>
      </w:r>
      <w:r w:rsidR="00E85E02">
        <w:rPr>
          <w:rFonts w:asciiTheme="majorHAnsi" w:hAnsiTheme="majorHAnsi"/>
          <w:sz w:val="24"/>
        </w:rPr>
        <w:t>s</w:t>
      </w:r>
      <w:r w:rsidR="008E615B">
        <w:rPr>
          <w:rFonts w:asciiTheme="majorHAnsi" w:hAnsiTheme="majorHAnsi"/>
          <w:sz w:val="24"/>
        </w:rPr>
        <w:t xml:space="preserve"> from</w:t>
      </w:r>
      <w:r w:rsidR="00E85E02">
        <w:rPr>
          <w:rFonts w:asciiTheme="majorHAnsi" w:hAnsiTheme="majorHAnsi"/>
          <w:sz w:val="24"/>
        </w:rPr>
        <w:t xml:space="preserve"> CTSS (</w:t>
      </w:r>
      <w:r w:rsidR="00E85E02" w:rsidRPr="00E85E02">
        <w:rPr>
          <w:rFonts w:asciiTheme="majorHAnsi" w:hAnsiTheme="majorHAnsi"/>
          <w:sz w:val="24"/>
        </w:rPr>
        <w:t>Compatible Time-Sharing System</w:t>
      </w:r>
      <w:r w:rsidR="00E85E02">
        <w:rPr>
          <w:rFonts w:asciiTheme="majorHAnsi" w:hAnsiTheme="majorHAnsi"/>
          <w:sz w:val="24"/>
        </w:rPr>
        <w:t>), an operating system developed by MIT which was the first to demonstrate any sort of messaging, and was a precursor to email.</w:t>
      </w:r>
    </w:p>
    <w:p w14:paraId="05ACCD3A" w14:textId="77777777" w:rsidR="00174D87" w:rsidRPr="00174D87" w:rsidRDefault="00174D87" w:rsidP="00174D87">
      <w:pPr>
        <w:pStyle w:val="Heading3"/>
        <w:spacing w:line="360" w:lineRule="auto"/>
        <w:rPr>
          <w:sz w:val="26"/>
          <w:szCs w:val="26"/>
        </w:rPr>
      </w:pPr>
      <w:bookmarkStart w:id="10" w:name="_Toc525574962"/>
      <w:r w:rsidRPr="00174D87">
        <w:rPr>
          <w:sz w:val="26"/>
          <w:szCs w:val="26"/>
        </w:rPr>
        <w:t>1.3.1</w:t>
      </w:r>
      <w:r w:rsidRPr="00174D87">
        <w:rPr>
          <w:sz w:val="26"/>
          <w:szCs w:val="26"/>
        </w:rPr>
        <w:tab/>
        <w:t>Internet Relay Chat</w:t>
      </w:r>
      <w:bookmarkEnd w:id="10"/>
    </w:p>
    <w:p w14:paraId="5149EFC1" w14:textId="77777777" w:rsidR="00C46F82" w:rsidRDefault="00540E5D" w:rsidP="00C46F82">
      <w:pPr>
        <w:rPr>
          <w:rFonts w:asciiTheme="majorHAnsi" w:hAnsiTheme="majorHAnsi"/>
          <w:sz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59CF6D3" wp14:editId="61B5CF99">
            <wp:simplePos x="0" y="0"/>
            <wp:positionH relativeFrom="column">
              <wp:align>center</wp:align>
            </wp:positionH>
            <wp:positionV relativeFrom="paragraph">
              <wp:posOffset>746125</wp:posOffset>
            </wp:positionV>
            <wp:extent cx="3848400" cy="3823200"/>
            <wp:effectExtent l="0" t="0" r="0" b="6350"/>
            <wp:wrapTight wrapText="bothSides">
              <wp:wrapPolygon edited="0">
                <wp:start x="0" y="0"/>
                <wp:lineTo x="0" y="21528"/>
                <wp:lineTo x="21493" y="21528"/>
                <wp:lineTo x="21493" y="0"/>
                <wp:lineTo x="0" y="0"/>
              </wp:wrapPolygon>
            </wp:wrapTight>
            <wp:docPr id="1" name="Picture 1" descr="File:Erc-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Erc-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00" cy="3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F57">
        <w:rPr>
          <w:rFonts w:asciiTheme="majorHAnsi" w:hAnsiTheme="majorHAnsi"/>
          <w:sz w:val="24"/>
        </w:rPr>
        <w:t xml:space="preserve">The first IM </w:t>
      </w:r>
      <w:r w:rsidR="00E85E02">
        <w:rPr>
          <w:rFonts w:asciiTheme="majorHAnsi" w:hAnsiTheme="majorHAnsi"/>
          <w:sz w:val="24"/>
        </w:rPr>
        <w:t>platform</w:t>
      </w:r>
      <w:r w:rsidR="00EF1F57">
        <w:rPr>
          <w:rFonts w:asciiTheme="majorHAnsi" w:hAnsiTheme="majorHAnsi"/>
          <w:sz w:val="24"/>
        </w:rPr>
        <w:t xml:space="preserve"> to run over the internet was Internet Relay Chat (IRC), which was made in 1988.</w:t>
      </w:r>
      <w:r w:rsidR="00E85E02">
        <w:rPr>
          <w:rFonts w:asciiTheme="majorHAnsi" w:hAnsiTheme="majorHAnsi"/>
          <w:sz w:val="24"/>
        </w:rPr>
        <w:t xml:space="preserve"> By 1989 IRC had spread across the world with over 40 servers worldwide.</w:t>
      </w:r>
    </w:p>
    <w:p w14:paraId="1C7F961C" w14:textId="77777777" w:rsidR="00540E5D" w:rsidRDefault="00540E5D" w:rsidP="00540E5D">
      <w:pPr>
        <w:jc w:val="center"/>
        <w:rPr>
          <w:rFonts w:asciiTheme="majorHAnsi" w:hAnsiTheme="majorHAnsi"/>
          <w:sz w:val="24"/>
        </w:rPr>
      </w:pPr>
    </w:p>
    <w:p w14:paraId="65AE5F3A" w14:textId="77777777" w:rsidR="00E85E02" w:rsidRDefault="00E85E02" w:rsidP="00C46F82">
      <w:pPr>
        <w:rPr>
          <w:rFonts w:asciiTheme="majorHAnsi" w:hAnsiTheme="majorHAnsi"/>
          <w:sz w:val="24"/>
        </w:rPr>
      </w:pPr>
    </w:p>
    <w:p w14:paraId="6D88109B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17F1F0AA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37AA6208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1E7F9032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1ECB85FD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00DFFAC1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2BA3684D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36E50F91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0C92F87F" w14:textId="77777777" w:rsidR="00D43B94" w:rsidRDefault="00D43B94" w:rsidP="00C46F82">
      <w:pPr>
        <w:rPr>
          <w:rFonts w:asciiTheme="majorHAnsi" w:hAnsiTheme="majorHAnsi"/>
          <w:sz w:val="24"/>
        </w:rPr>
      </w:pPr>
    </w:p>
    <w:p w14:paraId="7D53CE97" w14:textId="77777777" w:rsidR="00D43B94" w:rsidRDefault="00D43B94" w:rsidP="00D43B94">
      <w:pPr>
        <w:spacing w:line="240" w:lineRule="auto"/>
        <w:jc w:val="center"/>
        <w:rPr>
          <w:rFonts w:asciiTheme="majorHAnsi" w:hAnsiTheme="majorHAnsi"/>
          <w:sz w:val="24"/>
        </w:rPr>
      </w:pPr>
    </w:p>
    <w:p w14:paraId="13296860" w14:textId="77777777" w:rsidR="00C9794D" w:rsidRPr="00C9794D" w:rsidRDefault="00D43B94" w:rsidP="00C9794D">
      <w:pPr>
        <w:jc w:val="center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Figure 1.1: An IRC Client called ‘ERC’ which runs within the text editor Emacs.</w:t>
      </w:r>
    </w:p>
    <w:p w14:paraId="3695E58B" w14:textId="77777777" w:rsidR="00C9794D" w:rsidRPr="00C9794D" w:rsidRDefault="00C9794D" w:rsidP="00C9794D">
      <w:pPr>
        <w:spacing w:line="240" w:lineRule="auto"/>
        <w:rPr>
          <w:rFonts w:asciiTheme="majorHAnsi" w:hAnsiTheme="majorHAnsi"/>
          <w:b/>
          <w:sz w:val="26"/>
          <w:szCs w:val="26"/>
        </w:rPr>
      </w:pPr>
      <w:r w:rsidRPr="00C9794D">
        <w:rPr>
          <w:rFonts w:asciiTheme="majorHAnsi" w:hAnsiTheme="majorHAnsi"/>
          <w:b/>
          <w:sz w:val="26"/>
          <w:szCs w:val="26"/>
        </w:rPr>
        <w:t>Pros</w:t>
      </w:r>
    </w:p>
    <w:p w14:paraId="2F93E7F4" w14:textId="43B1223A" w:rsidR="00C9794D" w:rsidRPr="00C9794D" w:rsidRDefault="000F101B" w:rsidP="00C979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Client-server model – the client’s GUI or functionality can be upgraded without touching the server allowing for all sorts of clients to be compatible with each other.</w:t>
      </w:r>
    </w:p>
    <w:p w14:paraId="5836490A" w14:textId="7608CD84" w:rsidR="00C9794D" w:rsidRPr="00906B45" w:rsidRDefault="000F101B" w:rsidP="00C9794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 be secure if set up correctly.</w:t>
      </w:r>
    </w:p>
    <w:p w14:paraId="4AC13AB6" w14:textId="77777777" w:rsidR="00906B45" w:rsidRPr="000F101B" w:rsidRDefault="00906B45" w:rsidP="00906B45">
      <w:pPr>
        <w:pStyle w:val="ListParagraph"/>
        <w:rPr>
          <w:sz w:val="24"/>
          <w:szCs w:val="24"/>
        </w:rPr>
      </w:pPr>
    </w:p>
    <w:p w14:paraId="35175AB7" w14:textId="1EA32955" w:rsidR="000F101B" w:rsidRDefault="000F101B" w:rsidP="000F101B">
      <w:pPr>
        <w:rPr>
          <w:rFonts w:asciiTheme="majorHAnsi" w:hAnsiTheme="majorHAnsi"/>
          <w:b/>
          <w:sz w:val="26"/>
          <w:szCs w:val="26"/>
        </w:rPr>
      </w:pPr>
      <w:r w:rsidRPr="000F101B">
        <w:rPr>
          <w:rFonts w:asciiTheme="majorHAnsi" w:hAnsiTheme="majorHAnsi"/>
          <w:b/>
          <w:sz w:val="26"/>
          <w:szCs w:val="26"/>
        </w:rPr>
        <w:lastRenderedPageBreak/>
        <w:t>C</w:t>
      </w:r>
      <w:r>
        <w:rPr>
          <w:rFonts w:asciiTheme="majorHAnsi" w:hAnsiTheme="majorHAnsi"/>
          <w:b/>
          <w:sz w:val="26"/>
          <w:szCs w:val="26"/>
        </w:rPr>
        <w:t>ons</w:t>
      </w:r>
    </w:p>
    <w:p w14:paraId="74756ED4" w14:textId="21B553EE" w:rsidR="00906B45" w:rsidRPr="00906B45" w:rsidRDefault="00906B45" w:rsidP="00906B4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4"/>
          <w:szCs w:val="26"/>
        </w:rPr>
        <w:t>Complicated to set up servers correctly and securely.</w:t>
      </w:r>
    </w:p>
    <w:p w14:paraId="3C24E844" w14:textId="4934D440" w:rsidR="00906B45" w:rsidRPr="00321015" w:rsidRDefault="00906B45" w:rsidP="00906B45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4"/>
          <w:szCs w:val="26"/>
        </w:rPr>
        <w:t>Some clients are complicated to use and set up.</w:t>
      </w:r>
    </w:p>
    <w:p w14:paraId="0ABF67E8" w14:textId="0252EF93" w:rsidR="00321015" w:rsidRDefault="00321015" w:rsidP="00321015">
      <w:pPr>
        <w:rPr>
          <w:rFonts w:asciiTheme="majorHAnsi" w:hAnsiTheme="majorHAnsi"/>
          <w:b/>
          <w:sz w:val="26"/>
          <w:szCs w:val="26"/>
        </w:rPr>
      </w:pPr>
    </w:p>
    <w:p w14:paraId="1A1A98E1" w14:textId="409EBFC2" w:rsidR="00F91D98" w:rsidRPr="00174D87" w:rsidRDefault="00F91D98" w:rsidP="00F91D98">
      <w:pPr>
        <w:pStyle w:val="Heading3"/>
        <w:spacing w:line="360" w:lineRule="auto"/>
        <w:rPr>
          <w:sz w:val="26"/>
          <w:szCs w:val="26"/>
        </w:rPr>
      </w:pPr>
      <w:bookmarkStart w:id="11" w:name="_Toc525574963"/>
      <w:r w:rsidRPr="00174D87">
        <w:rPr>
          <w:sz w:val="26"/>
          <w:szCs w:val="26"/>
        </w:rPr>
        <w:t>1.3.</w:t>
      </w:r>
      <w:r>
        <w:rPr>
          <w:sz w:val="26"/>
          <w:szCs w:val="26"/>
        </w:rPr>
        <w:t>2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Discord</w:t>
      </w:r>
      <w:bookmarkEnd w:id="11"/>
    </w:p>
    <w:p w14:paraId="62FA0C6A" w14:textId="5F8528D5" w:rsidR="00321015" w:rsidRDefault="00321015" w:rsidP="00321015">
      <w:pPr>
        <w:rPr>
          <w:rFonts w:asciiTheme="majorHAnsi" w:hAnsiTheme="majorHAnsi"/>
          <w:sz w:val="24"/>
        </w:rPr>
      </w:pPr>
      <w:r w:rsidRPr="00321015">
        <w:rPr>
          <w:rFonts w:asciiTheme="majorHAnsi" w:hAnsiTheme="majorHAnsi"/>
          <w:sz w:val="24"/>
        </w:rPr>
        <w:t>Re</w:t>
      </w:r>
      <w:r>
        <w:rPr>
          <w:rFonts w:asciiTheme="majorHAnsi" w:hAnsiTheme="majorHAnsi"/>
          <w:sz w:val="24"/>
        </w:rPr>
        <w:t xml:space="preserve">leased in May 2015, Discord is a multiplatform Instant Messaging and </w:t>
      </w:r>
      <w:r w:rsidR="009D1177">
        <w:rPr>
          <w:rFonts w:asciiTheme="majorHAnsi" w:hAnsiTheme="majorHAnsi"/>
          <w:sz w:val="24"/>
        </w:rPr>
        <w:t>voice-over-internet Protocol (VoIP) application. It runs on pretty much every platform available and is free to use.</w:t>
      </w:r>
    </w:p>
    <w:p w14:paraId="127C6BA4" w14:textId="13A8D103" w:rsidR="009D1177" w:rsidRDefault="009D1177" w:rsidP="009D1177">
      <w:pPr>
        <w:jc w:val="center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182BD877" wp14:editId="6DC624E8">
            <wp:extent cx="3971925" cy="3036707"/>
            <wp:effectExtent l="0" t="0" r="0" b="0"/>
            <wp:docPr id="2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309" cy="30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AC0B" w14:textId="11B35A1B" w:rsidR="009D1177" w:rsidRDefault="009D1177" w:rsidP="009D1177">
      <w:pPr>
        <w:jc w:val="center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Figure 1.2: The Discord desktop application after creating a new server.</w:t>
      </w:r>
    </w:p>
    <w:p w14:paraId="28947CAD" w14:textId="06C2B0AD" w:rsidR="009D1177" w:rsidRDefault="009D1177" w:rsidP="009D1177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Pros</w:t>
      </w:r>
    </w:p>
    <w:p w14:paraId="76008442" w14:textId="3DB54DCF" w:rsidR="009D1177" w:rsidRDefault="009D1177" w:rsidP="009D1177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Extremely easy to create new accounts and servers – all implementation is backend.</w:t>
      </w:r>
    </w:p>
    <w:p w14:paraId="6F76E466" w14:textId="0126BA80" w:rsidR="009D1177" w:rsidRDefault="009D1177" w:rsidP="009D1177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Servers are secure – only invited users can join.</w:t>
      </w:r>
    </w:p>
    <w:p w14:paraId="45CD68E3" w14:textId="27B8ED90" w:rsidR="009D1177" w:rsidRDefault="009D1177" w:rsidP="009D1177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Lots of useful features – image embedding, voice calling, direct messages etc.</w:t>
      </w:r>
    </w:p>
    <w:p w14:paraId="7C7E7E9B" w14:textId="31ACC1D5" w:rsidR="009D1177" w:rsidRDefault="009D1177" w:rsidP="009D1177">
      <w:pPr>
        <w:rPr>
          <w:rFonts w:asciiTheme="majorHAnsi" w:hAnsiTheme="majorHAnsi"/>
          <w:b/>
          <w:sz w:val="26"/>
          <w:szCs w:val="26"/>
        </w:rPr>
      </w:pPr>
      <w:r w:rsidRPr="009D1177">
        <w:rPr>
          <w:rFonts w:asciiTheme="majorHAnsi" w:hAnsiTheme="majorHAnsi"/>
          <w:b/>
          <w:sz w:val="26"/>
          <w:szCs w:val="26"/>
        </w:rPr>
        <w:t>Cons</w:t>
      </w:r>
    </w:p>
    <w:p w14:paraId="4B94DB79" w14:textId="6AE4ACB9" w:rsidR="009D1177" w:rsidRDefault="009D1177" w:rsidP="009D117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 xml:space="preserve">No personally hosted servers – all data is controlled and stored by Discord Inc. meaning that there is little a user is not in control of </w:t>
      </w:r>
      <w:r w:rsidR="005C2CB7">
        <w:rPr>
          <w:rFonts w:asciiTheme="majorHAnsi" w:hAnsiTheme="majorHAnsi"/>
          <w:sz w:val="24"/>
          <w:szCs w:val="26"/>
        </w:rPr>
        <w:t>its</w:t>
      </w:r>
      <w:r>
        <w:rPr>
          <w:rFonts w:asciiTheme="majorHAnsi" w:hAnsiTheme="majorHAnsi"/>
          <w:sz w:val="24"/>
          <w:szCs w:val="26"/>
        </w:rPr>
        <w:t xml:space="preserve"> security or status.</w:t>
      </w:r>
    </w:p>
    <w:p w14:paraId="42D3951E" w14:textId="296D5CD2" w:rsidR="009D1177" w:rsidRPr="009D1177" w:rsidRDefault="009D1177" w:rsidP="009D1177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Written using Electron – a framework with a famously high memory footprint on the PCs running it.</w:t>
      </w:r>
    </w:p>
    <w:p w14:paraId="1079C243" w14:textId="05075DBA" w:rsidR="00F91D98" w:rsidRPr="00174D87" w:rsidRDefault="00F91D98" w:rsidP="00F91D98">
      <w:pPr>
        <w:pStyle w:val="Heading3"/>
        <w:spacing w:line="360" w:lineRule="auto"/>
        <w:rPr>
          <w:sz w:val="26"/>
          <w:szCs w:val="26"/>
        </w:rPr>
      </w:pPr>
      <w:bookmarkStart w:id="12" w:name="_Toc525574964"/>
      <w:r w:rsidRPr="00174D87">
        <w:rPr>
          <w:sz w:val="26"/>
          <w:szCs w:val="26"/>
        </w:rPr>
        <w:lastRenderedPageBreak/>
        <w:t>1.3.</w:t>
      </w:r>
      <w:r>
        <w:rPr>
          <w:sz w:val="26"/>
          <w:szCs w:val="26"/>
        </w:rPr>
        <w:t>3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Facebook Messenger</w:t>
      </w:r>
      <w:bookmarkEnd w:id="12"/>
    </w:p>
    <w:p w14:paraId="731213ED" w14:textId="22F12EB3" w:rsidR="005C2CB7" w:rsidRDefault="005C2CB7" w:rsidP="005C2CB7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Facebook Messenger (commonly known as Messenger) is an IM platform designed for mobile devices and originally developed as Facebook Chat, which was then released as a standalone client, separate from Facebook.</w:t>
      </w:r>
    </w:p>
    <w:p w14:paraId="19994246" w14:textId="1A68B88F" w:rsidR="005C2CB7" w:rsidRDefault="005C2CB7" w:rsidP="005C2CB7">
      <w:pPr>
        <w:jc w:val="center"/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7B7DC869" wp14:editId="0C42FDBE">
            <wp:extent cx="5274310" cy="3955733"/>
            <wp:effectExtent l="0" t="0" r="2540" b="6985"/>
            <wp:docPr id="3" name="Picture 3" descr="Image result for facebook messe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acebook messen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13A6" w14:textId="0A435492" w:rsidR="005C2CB7" w:rsidRDefault="005C2CB7" w:rsidP="005C2CB7">
      <w:pPr>
        <w:jc w:val="center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i/>
          <w:sz w:val="24"/>
        </w:rPr>
        <w:t>Figure 1.3: Facebook Messenger running on an Android device.</w:t>
      </w:r>
    </w:p>
    <w:p w14:paraId="54101CEF" w14:textId="790359AF" w:rsidR="005C2CB7" w:rsidRDefault="005C2CB7" w:rsidP="005C2CB7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Pros</w:t>
      </w:r>
    </w:p>
    <w:p w14:paraId="10949347" w14:textId="52130999" w:rsidR="005C2CB7" w:rsidRDefault="005C2CB7" w:rsidP="005C2CB7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Easy to use and setup.</w:t>
      </w:r>
    </w:p>
    <w:p w14:paraId="3F641783" w14:textId="4AED26F4" w:rsidR="005C2CB7" w:rsidRDefault="005C2CB7" w:rsidP="005C2CB7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Easy to connect to new users.</w:t>
      </w:r>
    </w:p>
    <w:p w14:paraId="06FC30D7" w14:textId="26362C76" w:rsidR="005C2CB7" w:rsidRPr="005C2CB7" w:rsidRDefault="005C2CB7" w:rsidP="005C2CB7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sz w:val="24"/>
          <w:szCs w:val="26"/>
        </w:rPr>
        <w:t>Lots of features, including sending money, voice chat, sharing photos etc.</w:t>
      </w:r>
    </w:p>
    <w:p w14:paraId="67AA492E" w14:textId="3A009055" w:rsidR="005C2CB7" w:rsidRDefault="005C2CB7" w:rsidP="005C2CB7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Cons</w:t>
      </w:r>
    </w:p>
    <w:p w14:paraId="42ADCDD8" w14:textId="2FC55E98" w:rsidR="005C2CB7" w:rsidRPr="005C2CB7" w:rsidRDefault="005C2CB7" w:rsidP="005C2CB7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4"/>
          <w:szCs w:val="26"/>
        </w:rPr>
        <w:t>Very little privacy or control over data – it is all owned by Facebook, a company which is notorious for abuse of its user’s personal data.</w:t>
      </w:r>
    </w:p>
    <w:p w14:paraId="5057DA16" w14:textId="3F99A2A3" w:rsidR="005C2CB7" w:rsidRPr="00FA60C8" w:rsidRDefault="005C2CB7" w:rsidP="005C2CB7">
      <w:pPr>
        <w:pStyle w:val="ListParagraph"/>
        <w:numPr>
          <w:ilvl w:val="0"/>
          <w:numId w:val="8"/>
        </w:num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User interface is not designed for large groups of people or high rate of messages being sent.</w:t>
      </w:r>
    </w:p>
    <w:p w14:paraId="04012089" w14:textId="56305E47" w:rsidR="00FA60C8" w:rsidRDefault="00FA60C8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br w:type="page"/>
      </w:r>
    </w:p>
    <w:p w14:paraId="0C7C7880" w14:textId="687C843D" w:rsidR="00D930F9" w:rsidRPr="00D930F9" w:rsidRDefault="00AE10E3" w:rsidP="00AE10E3">
      <w:pPr>
        <w:pStyle w:val="Heading2"/>
        <w:rPr>
          <w:sz w:val="28"/>
        </w:rPr>
      </w:pPr>
      <w:bookmarkStart w:id="13" w:name="_Toc525572537"/>
      <w:bookmarkStart w:id="14" w:name="_Toc525574965"/>
      <w:r>
        <w:rPr>
          <w:sz w:val="28"/>
        </w:rPr>
        <w:lastRenderedPageBreak/>
        <w:t>1.4</w:t>
      </w:r>
      <w:r>
        <w:rPr>
          <w:sz w:val="28"/>
        </w:rPr>
        <w:tab/>
      </w:r>
      <w:bookmarkEnd w:id="13"/>
      <w:r>
        <w:rPr>
          <w:sz w:val="28"/>
        </w:rPr>
        <w:t>Questionnaire</w:t>
      </w:r>
      <w:r w:rsidR="00FA60C8">
        <w:rPr>
          <w:sz w:val="28"/>
        </w:rPr>
        <w:t xml:space="preserve"> </w:t>
      </w:r>
      <w:r w:rsidR="00D930F9" w:rsidRPr="00D930F9">
        <w:rPr>
          <w:rFonts w:asciiTheme="minorHAnsi" w:hAnsiTheme="minorHAnsi" w:cstheme="minorHAnsi"/>
          <w:b w:val="0"/>
          <w:color w:val="0070C0"/>
          <w:sz w:val="20"/>
        </w:rPr>
        <w:t>(</w:t>
      </w:r>
      <w:hyperlink r:id="rId12" w:history="1">
        <w:r w:rsidR="00D930F9" w:rsidRPr="00D930F9">
          <w:rPr>
            <w:rStyle w:val="Hyperlink"/>
            <w:rFonts w:asciiTheme="minorHAnsi" w:hAnsiTheme="minorHAnsi" w:cstheme="minorHAnsi"/>
            <w:b w:val="0"/>
            <w:color w:val="0070C0"/>
            <w:sz w:val="20"/>
          </w:rPr>
          <w:t>https://goo.gl/forms/pDIhsGHZyYHRz6J23</w:t>
        </w:r>
      </w:hyperlink>
      <w:r w:rsidR="00D930F9" w:rsidRPr="00D930F9">
        <w:rPr>
          <w:rFonts w:asciiTheme="minorHAnsi" w:hAnsiTheme="minorHAnsi" w:cstheme="minorHAnsi"/>
          <w:b w:val="0"/>
          <w:color w:val="0070C0"/>
          <w:sz w:val="20"/>
        </w:rPr>
        <w:t>)</w:t>
      </w:r>
      <w:bookmarkEnd w:id="14"/>
    </w:p>
    <w:p w14:paraId="706EAAB6" w14:textId="77777777" w:rsidR="00AE10E3" w:rsidRPr="00AE10E3" w:rsidRDefault="00AE10E3" w:rsidP="00AE10E3">
      <w:pPr>
        <w:pStyle w:val="ListParagraph"/>
        <w:numPr>
          <w:ilvl w:val="0"/>
          <w:numId w:val="2"/>
        </w:numPr>
        <w:spacing w:before="200"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15" w:name="_Toc525573030"/>
      <w:bookmarkStart w:id="16" w:name="_Toc525574966"/>
      <w:bookmarkEnd w:id="15"/>
      <w:bookmarkEnd w:id="16"/>
    </w:p>
    <w:p w14:paraId="430E28EA" w14:textId="77777777" w:rsidR="00AE10E3" w:rsidRPr="00AE10E3" w:rsidRDefault="00AE10E3" w:rsidP="00AE10E3">
      <w:pPr>
        <w:pStyle w:val="ListParagraph"/>
        <w:numPr>
          <w:ilvl w:val="1"/>
          <w:numId w:val="2"/>
        </w:numPr>
        <w:spacing w:before="200"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17" w:name="_Toc525573031"/>
      <w:bookmarkStart w:id="18" w:name="_Toc525574967"/>
      <w:bookmarkEnd w:id="17"/>
      <w:bookmarkEnd w:id="18"/>
    </w:p>
    <w:p w14:paraId="1315D540" w14:textId="5BE59B58" w:rsidR="00AE10E3" w:rsidRPr="00174D87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19" w:name="_Toc525574968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4.1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Questions</w:t>
      </w:r>
      <w:bookmarkEnd w:id="19"/>
    </w:p>
    <w:p w14:paraId="6FF24840" w14:textId="37A9DF97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D930F9">
        <w:rPr>
          <w:rFonts w:asciiTheme="majorHAnsi" w:hAnsiTheme="majorHAnsi"/>
          <w:sz w:val="24"/>
          <w:szCs w:val="24"/>
        </w:rPr>
        <w:t>Do you currently use or have you ever used an instant messaging application?</w:t>
      </w:r>
    </w:p>
    <w:p w14:paraId="0AF3856A" w14:textId="0EA8B7EF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no, is there a particular reason for this?</w:t>
      </w:r>
    </w:p>
    <w:p w14:paraId="79A50CDC" w14:textId="366A725A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Otherwise, continue</w:t>
      </w:r>
    </w:p>
    <w:p w14:paraId="67F298AA" w14:textId="2C904E87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Instant Messaging Applications have you used?</w:t>
      </w:r>
    </w:p>
    <w:p w14:paraId="01CB70FC" w14:textId="1AEED412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previously mentioned applications do you use the most?</w:t>
      </w:r>
    </w:p>
    <w:p w14:paraId="574A892F" w14:textId="3C10113E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platforms do you frequently use for instant messaging?</w:t>
      </w:r>
    </w:p>
    <w:p w14:paraId="4F723FFA" w14:textId="601219CA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Which of the previously mentioned platforms do you use the most?</w:t>
      </w:r>
    </w:p>
    <w:p w14:paraId="31743D24" w14:textId="7C087982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 a scale of 1-5, how important are these features to you?</w:t>
      </w:r>
    </w:p>
    <w:p w14:paraId="6C2A6018" w14:textId="5BF64CFF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Security</w:t>
      </w:r>
    </w:p>
    <w:p w14:paraId="12F4CA27" w14:textId="0EBE3BA4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Secure Logins</w:t>
      </w:r>
    </w:p>
    <w:p w14:paraId="3302C15F" w14:textId="6A25B99A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Viewable Message History</w:t>
      </w:r>
    </w:p>
    <w:p w14:paraId="444E38D0" w14:textId="287A0597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Transparency about what happens to your data/where it is stored</w:t>
      </w:r>
    </w:p>
    <w:p w14:paraId="6A7C32FC" w14:textId="213C351C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Easy to understand User Interface</w:t>
      </w:r>
    </w:p>
    <w:p w14:paraId="1DCE3D94" w14:textId="155DF1FF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User Interface Customisation</w:t>
      </w:r>
    </w:p>
    <w:p w14:paraId="1416E2C5" w14:textId="4F488A0E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Direct Messaging</w:t>
      </w:r>
    </w:p>
    <w:p w14:paraId="2CE50A10" w14:textId="1A9D4C09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Group Chats</w:t>
      </w:r>
    </w:p>
    <w:p w14:paraId="1F7AA6F3" w14:textId="0E7BC130" w:rsidR="00D930F9" w:rsidRDefault="00D930F9" w:rsidP="00D930F9">
      <w:pPr>
        <w:pStyle w:val="ListParagraph"/>
        <w:numPr>
          <w:ilvl w:val="1"/>
          <w:numId w:val="9"/>
        </w:numPr>
        <w:rPr>
          <w:rFonts w:asciiTheme="majorHAnsi" w:hAnsiTheme="majorHAnsi"/>
          <w:sz w:val="24"/>
          <w:szCs w:val="24"/>
        </w:rPr>
      </w:pPr>
      <w:r w:rsidRPr="00D930F9">
        <w:rPr>
          <w:rFonts w:asciiTheme="majorHAnsi" w:hAnsiTheme="majorHAnsi"/>
          <w:sz w:val="24"/>
          <w:szCs w:val="24"/>
        </w:rPr>
        <w:t>Multimedia Support (image/video embeds, text formatting etc)</w:t>
      </w:r>
    </w:p>
    <w:p w14:paraId="3CAF09DB" w14:textId="4480E7D8" w:rsidR="00D930F9" w:rsidRDefault="00D930F9" w:rsidP="00D930F9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Are there any other features that are important to you?</w:t>
      </w:r>
    </w:p>
    <w:p w14:paraId="204B27E1" w14:textId="77777777" w:rsidR="00D930F9" w:rsidRDefault="00D930F9" w:rsidP="00D930F9">
      <w:pPr>
        <w:pStyle w:val="ListParagraph"/>
        <w:ind w:left="750"/>
        <w:rPr>
          <w:rFonts w:asciiTheme="majorHAnsi" w:hAnsiTheme="majorHAnsi"/>
          <w:sz w:val="24"/>
          <w:szCs w:val="24"/>
        </w:rPr>
      </w:pPr>
    </w:p>
    <w:p w14:paraId="694240B3" w14:textId="590E22AC" w:rsidR="00AE10E3" w:rsidRPr="00174D87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0" w:name="_Toc525574969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4.2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Responses</w:t>
      </w:r>
      <w:bookmarkEnd w:id="20"/>
    </w:p>
    <w:p w14:paraId="5D1783CF" w14:textId="3E043134" w:rsidR="00AE10E3" w:rsidRPr="00174D87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1" w:name="_Toc525574970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4.3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Analysis</w:t>
      </w:r>
      <w:bookmarkEnd w:id="21"/>
    </w:p>
    <w:p w14:paraId="78C1E1BE" w14:textId="77777777" w:rsidR="00F91D98" w:rsidRPr="00F91D98" w:rsidRDefault="00F91D98" w:rsidP="00F91D98"/>
    <w:p w14:paraId="1D946932" w14:textId="439C60F8" w:rsidR="003057A5" w:rsidRDefault="00AE10E3" w:rsidP="00AE10E3">
      <w:pPr>
        <w:pStyle w:val="Heading2"/>
        <w:spacing w:line="360" w:lineRule="auto"/>
        <w:rPr>
          <w:sz w:val="28"/>
        </w:rPr>
      </w:pPr>
      <w:bookmarkStart w:id="22" w:name="_Toc525574971"/>
      <w:r>
        <w:rPr>
          <w:sz w:val="28"/>
        </w:rPr>
        <w:t>1.5</w:t>
      </w:r>
      <w:r>
        <w:rPr>
          <w:sz w:val="28"/>
        </w:rPr>
        <w:tab/>
        <w:t>Interview</w:t>
      </w:r>
      <w:bookmarkEnd w:id="22"/>
    </w:p>
    <w:p w14:paraId="60FC18C4" w14:textId="34553D69" w:rsidR="00AE10E3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3" w:name="_Toc525574972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5.1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Questions</w:t>
      </w:r>
      <w:bookmarkEnd w:id="23"/>
    </w:p>
    <w:p w14:paraId="74A05F20" w14:textId="42846946" w:rsidR="00E07EFB" w:rsidRPr="00E07EFB" w:rsidRDefault="00E07EFB" w:rsidP="00E07EFB">
      <w:pPr>
        <w:pStyle w:val="ListParagraph"/>
        <w:numPr>
          <w:ilvl w:val="0"/>
          <w:numId w:val="13"/>
        </w:numPr>
      </w:pPr>
      <w:r>
        <w:rPr>
          <w:rFonts w:asciiTheme="majorHAnsi" w:hAnsiTheme="majorHAnsi"/>
          <w:sz w:val="24"/>
        </w:rPr>
        <w:t>What features of an instant messaging platform are most important for you? (For example, data security, simple UI, etc)</w:t>
      </w:r>
    </w:p>
    <w:p w14:paraId="4066CAF1" w14:textId="0BFD69AE" w:rsidR="00E07EFB" w:rsidRPr="00E07EFB" w:rsidRDefault="00E07EFB" w:rsidP="00E07EFB">
      <w:pPr>
        <w:pStyle w:val="ListParagraph"/>
        <w:numPr>
          <w:ilvl w:val="0"/>
          <w:numId w:val="13"/>
        </w:numPr>
      </w:pPr>
      <w:r>
        <w:rPr>
          <w:rFonts w:asciiTheme="majorHAnsi" w:hAnsiTheme="majorHAnsi"/>
          <w:sz w:val="24"/>
        </w:rPr>
        <w:t>How often will the users use the platform?</w:t>
      </w:r>
    </w:p>
    <w:p w14:paraId="13CBEC5D" w14:textId="16BB4315" w:rsidR="00E07EFB" w:rsidRPr="00E07EFB" w:rsidRDefault="00E07EFB" w:rsidP="00E07EFB">
      <w:pPr>
        <w:pStyle w:val="ListParagraph"/>
        <w:numPr>
          <w:ilvl w:val="0"/>
          <w:numId w:val="13"/>
        </w:numPr>
      </w:pPr>
      <w:r>
        <w:rPr>
          <w:rFonts w:asciiTheme="majorHAnsi" w:hAnsiTheme="majorHAnsi"/>
          <w:sz w:val="24"/>
        </w:rPr>
        <w:t>How many users should the platform support? Concurrent or total?</w:t>
      </w:r>
    </w:p>
    <w:p w14:paraId="11376F73" w14:textId="290927DD" w:rsidR="00E07EFB" w:rsidRPr="00E07EFB" w:rsidRDefault="00E07EFB" w:rsidP="00E07EFB">
      <w:pPr>
        <w:pStyle w:val="ListParagraph"/>
        <w:numPr>
          <w:ilvl w:val="0"/>
          <w:numId w:val="13"/>
        </w:numPr>
      </w:pPr>
      <w:r>
        <w:rPr>
          <w:rFonts w:asciiTheme="majorHAnsi" w:hAnsiTheme="majorHAnsi"/>
          <w:sz w:val="24"/>
        </w:rPr>
        <w:t>How much message history should users be able to see?</w:t>
      </w:r>
    </w:p>
    <w:p w14:paraId="58B90D6B" w14:textId="32E6C98B" w:rsidR="00AE10E3" w:rsidRPr="00174D87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4" w:name="_Toc525574973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5.2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Responses</w:t>
      </w:r>
      <w:bookmarkEnd w:id="24"/>
    </w:p>
    <w:p w14:paraId="4C964ABD" w14:textId="0A01A9CC" w:rsidR="00AE10E3" w:rsidRPr="00174D87" w:rsidRDefault="00AE10E3" w:rsidP="00AE10E3">
      <w:pPr>
        <w:pStyle w:val="Heading3"/>
        <w:spacing w:line="360" w:lineRule="auto"/>
        <w:rPr>
          <w:sz w:val="26"/>
          <w:szCs w:val="26"/>
        </w:rPr>
      </w:pPr>
      <w:bookmarkStart w:id="25" w:name="_Toc525574974"/>
      <w:r w:rsidRPr="00174D87">
        <w:rPr>
          <w:sz w:val="26"/>
          <w:szCs w:val="26"/>
        </w:rPr>
        <w:t>1.</w:t>
      </w:r>
      <w:r>
        <w:rPr>
          <w:sz w:val="26"/>
          <w:szCs w:val="26"/>
        </w:rPr>
        <w:t>5.3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Analysis</w:t>
      </w:r>
      <w:bookmarkEnd w:id="25"/>
    </w:p>
    <w:p w14:paraId="460A82C6" w14:textId="6BE929BF" w:rsidR="003057A5" w:rsidRDefault="003057A5" w:rsidP="00F91D98">
      <w:pPr>
        <w:pStyle w:val="Heading2"/>
      </w:pPr>
    </w:p>
    <w:p w14:paraId="0014B574" w14:textId="68BAC8E3" w:rsidR="003857B5" w:rsidRDefault="003857B5" w:rsidP="003857B5">
      <w:pPr>
        <w:pStyle w:val="Heading2"/>
        <w:spacing w:line="360" w:lineRule="auto"/>
        <w:rPr>
          <w:sz w:val="28"/>
        </w:rPr>
      </w:pPr>
      <w:bookmarkStart w:id="26" w:name="_Toc525574975"/>
      <w:r>
        <w:rPr>
          <w:sz w:val="28"/>
        </w:rPr>
        <w:lastRenderedPageBreak/>
        <w:t>1.6</w:t>
      </w:r>
      <w:r>
        <w:rPr>
          <w:sz w:val="28"/>
        </w:rPr>
        <w:tab/>
        <w:t>Objectives</w:t>
      </w:r>
      <w:bookmarkEnd w:id="26"/>
    </w:p>
    <w:p w14:paraId="3197763D" w14:textId="3720264E" w:rsidR="003857B5" w:rsidRDefault="003857B5" w:rsidP="003857B5">
      <w:pPr>
        <w:pStyle w:val="Heading3"/>
        <w:spacing w:line="360" w:lineRule="auto"/>
        <w:rPr>
          <w:sz w:val="26"/>
          <w:szCs w:val="26"/>
        </w:rPr>
      </w:pPr>
      <w:bookmarkStart w:id="27" w:name="_Toc525574976"/>
      <w:r w:rsidRPr="00174D87">
        <w:rPr>
          <w:sz w:val="26"/>
          <w:szCs w:val="26"/>
        </w:rPr>
        <w:t>1.</w:t>
      </w:r>
      <w:r w:rsidR="000F195D">
        <w:rPr>
          <w:sz w:val="26"/>
          <w:szCs w:val="26"/>
        </w:rPr>
        <w:t>6</w:t>
      </w:r>
      <w:r>
        <w:rPr>
          <w:sz w:val="26"/>
          <w:szCs w:val="26"/>
        </w:rPr>
        <w:t>.1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Client</w:t>
      </w:r>
      <w:bookmarkEnd w:id="27"/>
    </w:p>
    <w:p w14:paraId="7DBA3DAD" w14:textId="446957E4" w:rsidR="003857B5" w:rsidRDefault="003857B5" w:rsidP="003857B5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 w:rsidRPr="003857B5">
        <w:rPr>
          <w:rFonts w:asciiTheme="majorHAnsi" w:hAnsiTheme="majorHAnsi"/>
          <w:sz w:val="24"/>
        </w:rPr>
        <w:t>Login Screen</w:t>
      </w:r>
      <w:r w:rsidR="000F195D">
        <w:rPr>
          <w:rFonts w:asciiTheme="majorHAnsi" w:hAnsiTheme="majorHAnsi"/>
          <w:sz w:val="24"/>
        </w:rPr>
        <w:t xml:space="preserve"> - UI</w:t>
      </w:r>
    </w:p>
    <w:p w14:paraId="15EECC92" w14:textId="48133B07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Input for username and password</w:t>
      </w:r>
    </w:p>
    <w:p w14:paraId="6B017AFE" w14:textId="3DC87BB7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Login button</w:t>
      </w:r>
    </w:p>
    <w:p w14:paraId="4F3EF89E" w14:textId="66EBF2D2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Register User button</w:t>
      </w:r>
    </w:p>
    <w:p w14:paraId="04CF3E74" w14:textId="32D8C0C6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Error label to display login issues (wrong password, etc)</w:t>
      </w:r>
    </w:p>
    <w:p w14:paraId="2BFC27A4" w14:textId="59C41FFC" w:rsidR="003857B5" w:rsidRDefault="003857B5" w:rsidP="003857B5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Register User Screen</w:t>
      </w:r>
      <w:r w:rsidR="000F195D">
        <w:rPr>
          <w:rFonts w:asciiTheme="majorHAnsi" w:hAnsiTheme="majorHAnsi"/>
          <w:sz w:val="24"/>
        </w:rPr>
        <w:t xml:space="preserve"> - UI</w:t>
      </w:r>
    </w:p>
    <w:p w14:paraId="0D401AF7" w14:textId="75247DC0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Input for username, password and confirm password</w:t>
      </w:r>
    </w:p>
    <w:p w14:paraId="13F917CD" w14:textId="0A76872A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Register button</w:t>
      </w:r>
    </w:p>
    <w:p w14:paraId="002C0970" w14:textId="0B3E6D12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Error label to display register issues (user already exists, etc)</w:t>
      </w:r>
    </w:p>
    <w:p w14:paraId="74EAF63F" w14:textId="0D21D157" w:rsidR="003857B5" w:rsidRDefault="003857B5" w:rsidP="003857B5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 Window</w:t>
      </w:r>
      <w:r w:rsidR="000F195D">
        <w:rPr>
          <w:rFonts w:asciiTheme="majorHAnsi" w:hAnsiTheme="majorHAnsi"/>
          <w:sz w:val="24"/>
        </w:rPr>
        <w:t xml:space="preserve"> - UI</w:t>
      </w:r>
    </w:p>
    <w:p w14:paraId="45F2A527" w14:textId="39CB2369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Box to contain sent messages</w:t>
      </w:r>
    </w:p>
    <w:p w14:paraId="411A389A" w14:textId="340CB246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Input for message to send</w:t>
      </w:r>
    </w:p>
    <w:p w14:paraId="661FE971" w14:textId="564F108A" w:rsidR="003857B5" w:rsidRDefault="003857B5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Button to send message</w:t>
      </w:r>
    </w:p>
    <w:p w14:paraId="323A6336" w14:textId="1304951B" w:rsidR="000F195D" w:rsidRDefault="000F195D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Label displaying logged in username</w:t>
      </w:r>
    </w:p>
    <w:p w14:paraId="31D8DB31" w14:textId="2F323FC3" w:rsidR="000F195D" w:rsidRDefault="000F195D" w:rsidP="003857B5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Box to contain online users - sorted alphabetically</w:t>
      </w:r>
    </w:p>
    <w:p w14:paraId="4B734F81" w14:textId="0F8F7DD4" w:rsidR="000F195D" w:rsidRDefault="000F195D" w:rsidP="000F195D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Connecting to Server</w:t>
      </w:r>
    </w:p>
    <w:p w14:paraId="0EDAE744" w14:textId="19FE2695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Initiates connection</w:t>
      </w:r>
    </w:p>
    <w:p w14:paraId="461AEC4F" w14:textId="1B2DEB04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Send create user request (optional)</w:t>
      </w:r>
    </w:p>
    <w:p w14:paraId="72F7D297" w14:textId="7516A444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Shares login details</w:t>
      </w:r>
    </w:p>
    <w:p w14:paraId="00A8C236" w14:textId="01E3173A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Waits for the message from server they are correct</w:t>
      </w:r>
    </w:p>
    <w:p w14:paraId="7FFEC8AF" w14:textId="2506FA24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Logs user into main window</w:t>
      </w:r>
    </w:p>
    <w:p w14:paraId="17B6F858" w14:textId="41DDC91A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Displays previous x messages which were sent before connection</w:t>
      </w:r>
    </w:p>
    <w:p w14:paraId="7FA3C3C1" w14:textId="752DF570" w:rsidR="000F195D" w:rsidRDefault="000F195D" w:rsidP="000F195D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Sending Messages</w:t>
      </w:r>
    </w:p>
    <w:p w14:paraId="7F2DC5D7" w14:textId="5A717FAB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Clears input box</w:t>
      </w:r>
    </w:p>
    <w:p w14:paraId="4F3BA5F3" w14:textId="0FF6B44B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Checks validity</w:t>
      </w:r>
    </w:p>
    <w:p w14:paraId="066F6B21" w14:textId="1CA7FA7E" w:rsidR="000F195D" w:rsidRDefault="000F195D" w:rsidP="000F195D">
      <w:pPr>
        <w:pStyle w:val="ListParagraph"/>
        <w:numPr>
          <w:ilvl w:val="2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 SQL injections, HTML markup or invalid characters</w:t>
      </w:r>
    </w:p>
    <w:p w14:paraId="73416F44" w14:textId="7896A54B" w:rsidR="0072034C" w:rsidRDefault="0072034C" w:rsidP="0072034C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Checks for commands (/ping, /help etc)</w:t>
      </w:r>
    </w:p>
    <w:p w14:paraId="23CB0C48" w14:textId="745B10E3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Packages up message with user info</w:t>
      </w:r>
    </w:p>
    <w:p w14:paraId="64A3D8F0" w14:textId="07F69D4E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Sends packet to server</w:t>
      </w:r>
    </w:p>
    <w:p w14:paraId="1AFD7902" w14:textId="4E3CDA73" w:rsidR="000F195D" w:rsidRDefault="000F195D" w:rsidP="000F195D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Receiving Messages</w:t>
      </w:r>
    </w:p>
    <w:p w14:paraId="0F95460C" w14:textId="5D90E25B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Formatted correctly: [date][user][message]</w:t>
      </w:r>
    </w:p>
    <w:p w14:paraId="1A48A570" w14:textId="27E49E78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Supports formatting (bold, italics etc)</w:t>
      </w:r>
    </w:p>
    <w:p w14:paraId="08A03CDC" w14:textId="71179017" w:rsidR="000F195D" w:rsidRDefault="000F195D" w:rsidP="000F195D">
      <w:pPr>
        <w:pStyle w:val="ListParagraph"/>
        <w:numPr>
          <w:ilvl w:val="1"/>
          <w:numId w:val="1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Displays new messages chronologically at the bottom of the UI element</w:t>
      </w:r>
    </w:p>
    <w:p w14:paraId="549D859E" w14:textId="77777777" w:rsidR="00504734" w:rsidRDefault="00504734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28" w:name="_Toc525574977"/>
      <w:r>
        <w:rPr>
          <w:sz w:val="26"/>
          <w:szCs w:val="26"/>
        </w:rPr>
        <w:br w:type="page"/>
      </w:r>
    </w:p>
    <w:p w14:paraId="30C598D8" w14:textId="4D8A7B00" w:rsidR="003857B5" w:rsidRPr="00174D87" w:rsidRDefault="003857B5" w:rsidP="003857B5">
      <w:pPr>
        <w:pStyle w:val="Heading3"/>
        <w:spacing w:line="360" w:lineRule="auto"/>
        <w:rPr>
          <w:sz w:val="26"/>
          <w:szCs w:val="26"/>
        </w:rPr>
      </w:pPr>
      <w:r w:rsidRPr="00174D87">
        <w:rPr>
          <w:sz w:val="26"/>
          <w:szCs w:val="26"/>
        </w:rPr>
        <w:lastRenderedPageBreak/>
        <w:t>1.</w:t>
      </w:r>
      <w:r w:rsidR="000F195D">
        <w:rPr>
          <w:sz w:val="26"/>
          <w:szCs w:val="26"/>
        </w:rPr>
        <w:t>6</w:t>
      </w:r>
      <w:r>
        <w:rPr>
          <w:sz w:val="26"/>
          <w:szCs w:val="26"/>
        </w:rPr>
        <w:t>.2</w:t>
      </w:r>
      <w:r w:rsidRPr="00174D87">
        <w:rPr>
          <w:sz w:val="26"/>
          <w:szCs w:val="26"/>
        </w:rPr>
        <w:tab/>
      </w:r>
      <w:r>
        <w:rPr>
          <w:sz w:val="26"/>
          <w:szCs w:val="26"/>
        </w:rPr>
        <w:t>Server</w:t>
      </w:r>
      <w:bookmarkEnd w:id="28"/>
    </w:p>
    <w:p w14:paraId="19CDD6C9" w14:textId="67F95C8E" w:rsidR="003857B5" w:rsidRDefault="0072034C" w:rsidP="0072034C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Connecting clients</w:t>
      </w:r>
    </w:p>
    <w:p w14:paraId="4CED9AF5" w14:textId="2199E8D7" w:rsidR="0072034C" w:rsidRDefault="0072034C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Can connect to multiple clients at once</w:t>
      </w:r>
    </w:p>
    <w:p w14:paraId="28863D2C" w14:textId="1A787773" w:rsidR="0072034C" w:rsidRDefault="0072034C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Accepts new connections if valid while simultaneously dealing with messages from already logged in users</w:t>
      </w:r>
    </w:p>
    <w:p w14:paraId="1A8B45D4" w14:textId="25CB8F78" w:rsidR="0072034C" w:rsidRDefault="0072034C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Registers new users (optional)</w:t>
      </w:r>
    </w:p>
    <w:p w14:paraId="0D4BC25E" w14:textId="5DBE6C6C" w:rsidR="0072034C" w:rsidRDefault="0072034C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Connects users if their login credentials are valid</w:t>
      </w:r>
    </w:p>
    <w:p w14:paraId="6D52406D" w14:textId="118EE3CC" w:rsidR="0072034C" w:rsidRDefault="0072034C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Sends the new client the previous x messages, allowing them to ‘catch up’</w:t>
      </w:r>
    </w:p>
    <w:p w14:paraId="31C5C50E" w14:textId="4A1C5E20" w:rsidR="009B4959" w:rsidRDefault="009B4959" w:rsidP="0072034C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Sends a message to inform all clients a new user has joined</w:t>
      </w:r>
    </w:p>
    <w:p w14:paraId="150EFA1B" w14:textId="5F835D7E" w:rsidR="0072034C" w:rsidRDefault="0072034C" w:rsidP="0072034C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Receiving Messages</w:t>
      </w:r>
    </w:p>
    <w:p w14:paraId="4DA6A61B" w14:textId="3E619D78" w:rsidR="00D71C3E" w:rsidRDefault="009B4959" w:rsidP="00D71C3E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Checks if they’re a command and if so follows through</w:t>
      </w:r>
    </w:p>
    <w:p w14:paraId="41E2E806" w14:textId="72133C60" w:rsidR="009B4959" w:rsidRDefault="009B4959" w:rsidP="00D71C3E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Inserts time received information</w:t>
      </w:r>
    </w:p>
    <w:p w14:paraId="67003632" w14:textId="77EF52B0" w:rsidR="009B4959" w:rsidRDefault="009B4959" w:rsidP="00D71C3E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Broadcasts message to all connected clients</w:t>
      </w:r>
    </w:p>
    <w:p w14:paraId="3344323C" w14:textId="4E3AD2A7" w:rsidR="009B4959" w:rsidRDefault="009B4959" w:rsidP="009B4959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Disconnecting Clients</w:t>
      </w:r>
    </w:p>
    <w:p w14:paraId="546CF0BD" w14:textId="744F51CB" w:rsidR="009B4959" w:rsidRDefault="009B4959" w:rsidP="009B4959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If socket is dropped, tell all clients the user has disconnected</w:t>
      </w:r>
    </w:p>
    <w:p w14:paraId="2201C1B9" w14:textId="50648AF4" w:rsidR="009B4959" w:rsidRDefault="009B4959" w:rsidP="009B4959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Forget all data about that user’s session as it’s no longer needed</w:t>
      </w:r>
    </w:p>
    <w:p w14:paraId="3C33910D" w14:textId="11113D4D" w:rsidR="009B4959" w:rsidRDefault="009B4959" w:rsidP="009B4959">
      <w:pPr>
        <w:pStyle w:val="ListParagraph"/>
        <w:numPr>
          <w:ilvl w:val="0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Storing Data</w:t>
      </w:r>
    </w:p>
    <w:p w14:paraId="5D696E64" w14:textId="71D64655" w:rsidR="009B4959" w:rsidRDefault="009B4959" w:rsidP="009B4959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All data should be stored in a relational database</w:t>
      </w:r>
    </w:p>
    <w:p w14:paraId="44552649" w14:textId="4FE81AC8" w:rsidR="009B4959" w:rsidRDefault="009B4959" w:rsidP="009B4959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User passwords should be hashed</w:t>
      </w:r>
    </w:p>
    <w:p w14:paraId="165852CF" w14:textId="301F9D74" w:rsidR="009B4959" w:rsidRDefault="009B4959" w:rsidP="009B4959">
      <w:pPr>
        <w:pStyle w:val="ListParagraph"/>
        <w:numPr>
          <w:ilvl w:val="1"/>
          <w:numId w:val="11"/>
        </w:num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sz w:val="24"/>
        </w:rPr>
        <w:t>All messages should be stored between server sessions</w:t>
      </w:r>
    </w:p>
    <w:p w14:paraId="26F4B45A" w14:textId="77777777" w:rsidR="008B285B" w:rsidRDefault="008B285B" w:rsidP="008B285B">
      <w:pPr>
        <w:rPr>
          <w:rFonts w:asciiTheme="majorHAnsi" w:hAnsiTheme="majorHAnsi" w:cstheme="minorHAnsi"/>
          <w:sz w:val="24"/>
        </w:rPr>
      </w:pPr>
    </w:p>
    <w:p w14:paraId="1F3EC81A" w14:textId="708B107E" w:rsidR="008B285B" w:rsidRDefault="008B285B" w:rsidP="008B285B">
      <w:pPr>
        <w:pStyle w:val="Heading2"/>
        <w:spacing w:line="360" w:lineRule="auto"/>
        <w:rPr>
          <w:sz w:val="28"/>
        </w:rPr>
      </w:pPr>
      <w:r>
        <w:rPr>
          <w:sz w:val="28"/>
        </w:rPr>
        <w:t>1.7</w:t>
      </w:r>
      <w:r>
        <w:rPr>
          <w:sz w:val="28"/>
        </w:rPr>
        <w:tab/>
      </w:r>
      <w:r>
        <w:rPr>
          <w:sz w:val="28"/>
        </w:rPr>
        <w:t>Program Structure</w:t>
      </w:r>
    </w:p>
    <w:p w14:paraId="79FCC128" w14:textId="06FDD9BC" w:rsidR="008B285B" w:rsidRDefault="008B285B" w:rsidP="008B285B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application will be divided into three main sections:</w:t>
      </w:r>
    </w:p>
    <w:p w14:paraId="7EE31FEC" w14:textId="56F85119" w:rsidR="008B285B" w:rsidRDefault="008B285B" w:rsidP="008B285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Sever</w:t>
      </w:r>
    </w:p>
    <w:p w14:paraId="6CB781B8" w14:textId="76F88D73" w:rsidR="008B285B" w:rsidRDefault="008B285B" w:rsidP="008B285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One to many</w:t>
      </w:r>
    </w:p>
    <w:p w14:paraId="2C2781FE" w14:textId="02B2AA6B" w:rsidR="008B285B" w:rsidRDefault="008B285B" w:rsidP="008B285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Heavyweight; as much logic as possible should be located on the server</w:t>
      </w:r>
    </w:p>
    <w:p w14:paraId="0F4C2372" w14:textId="0C41292E" w:rsidR="008B285B" w:rsidRDefault="008B285B" w:rsidP="008B285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Includes database</w:t>
      </w:r>
    </w:p>
    <w:p w14:paraId="38576818" w14:textId="1C458D19" w:rsidR="008B285B" w:rsidRDefault="008B285B" w:rsidP="008B285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Simultaneously holds connections with lots of clients – multithreaded</w:t>
      </w:r>
    </w:p>
    <w:p w14:paraId="5396AE2E" w14:textId="102443F6" w:rsidR="008B285B" w:rsidRDefault="008B285B" w:rsidP="008B285B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Client</w:t>
      </w:r>
    </w:p>
    <w:p w14:paraId="56A4ECFB" w14:textId="458F85E0" w:rsidR="008B285B" w:rsidRDefault="008B285B" w:rsidP="008B285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Many to one</w:t>
      </w:r>
    </w:p>
    <w:p w14:paraId="5A4FE19F" w14:textId="72AD4B2B" w:rsidR="008B285B" w:rsidRDefault="008B285B" w:rsidP="008B285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Lightweight; as little logic as possible should be located on the client</w:t>
      </w:r>
    </w:p>
    <w:p w14:paraId="7D29B2C5" w14:textId="45D65784" w:rsidR="008B285B" w:rsidRDefault="004A5567" w:rsidP="004A5567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Shared Library</w:t>
      </w:r>
    </w:p>
    <w:p w14:paraId="0CBF3AC8" w14:textId="6F87FB55" w:rsidR="008B285B" w:rsidRPr="004A5567" w:rsidRDefault="004A5567" w:rsidP="008B285B">
      <w:pPr>
        <w:pStyle w:val="ListParagraph"/>
        <w:numPr>
          <w:ilvl w:val="1"/>
          <w:numId w:val="14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Lots of functions/classes should be shared between the client and server as they need to be consistent, for example the data packet classes or the hashing algorithms.</w:t>
      </w:r>
      <w:bookmarkStart w:id="29" w:name="_GoBack"/>
      <w:bookmarkEnd w:id="29"/>
    </w:p>
    <w:sectPr w:rsidR="008B285B" w:rsidRPr="004A5567" w:rsidSect="0018305E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9C67D1" w14:textId="77777777" w:rsidR="00214C46" w:rsidRDefault="00214C46" w:rsidP="004063D6">
      <w:pPr>
        <w:spacing w:after="0" w:line="240" w:lineRule="auto"/>
      </w:pPr>
      <w:r>
        <w:separator/>
      </w:r>
    </w:p>
  </w:endnote>
  <w:endnote w:type="continuationSeparator" w:id="0">
    <w:p w14:paraId="38FBAEFD" w14:textId="77777777" w:rsidR="00214C46" w:rsidRDefault="00214C46" w:rsidP="00406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</w:rPr>
      <w:id w:val="-58562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0BC89" w14:textId="77777777" w:rsidR="00D71C3E" w:rsidRPr="0018305E" w:rsidRDefault="00D71C3E">
        <w:pPr>
          <w:pStyle w:val="Footer"/>
          <w:jc w:val="center"/>
          <w:rPr>
            <w:rFonts w:asciiTheme="majorHAnsi" w:hAnsiTheme="majorHAnsi"/>
          </w:rPr>
        </w:pPr>
        <w:r w:rsidRPr="0018305E">
          <w:rPr>
            <w:rFonts w:asciiTheme="majorHAnsi" w:hAnsiTheme="majorHAnsi"/>
          </w:rPr>
          <w:fldChar w:fldCharType="begin"/>
        </w:r>
        <w:r w:rsidRPr="0018305E">
          <w:rPr>
            <w:rFonts w:asciiTheme="majorHAnsi" w:hAnsiTheme="majorHAnsi"/>
          </w:rPr>
          <w:instrText xml:space="preserve"> PAGE   \* MERGEFORMAT </w:instrText>
        </w:r>
        <w:r w:rsidRPr="0018305E">
          <w:rPr>
            <w:rFonts w:asciiTheme="majorHAnsi" w:hAnsiTheme="majorHAnsi"/>
          </w:rPr>
          <w:fldChar w:fldCharType="separate"/>
        </w:r>
        <w:r w:rsidR="004A5567">
          <w:rPr>
            <w:rFonts w:asciiTheme="majorHAnsi" w:hAnsiTheme="majorHAnsi"/>
            <w:noProof/>
          </w:rPr>
          <w:t>8</w:t>
        </w:r>
        <w:r w:rsidRPr="0018305E">
          <w:rPr>
            <w:rFonts w:asciiTheme="majorHAnsi" w:hAnsiTheme="majorHAnsi"/>
            <w:noProof/>
          </w:rPr>
          <w:fldChar w:fldCharType="end"/>
        </w:r>
      </w:p>
    </w:sdtContent>
  </w:sdt>
  <w:p w14:paraId="632DB8B2" w14:textId="77777777" w:rsidR="00D71C3E" w:rsidRPr="0018305E" w:rsidRDefault="00D71C3E" w:rsidP="0018305E">
    <w:pPr>
      <w:pStyle w:val="Footer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3B484" w14:textId="77777777" w:rsidR="00214C46" w:rsidRDefault="00214C46" w:rsidP="004063D6">
      <w:pPr>
        <w:spacing w:after="0" w:line="240" w:lineRule="auto"/>
      </w:pPr>
      <w:r>
        <w:separator/>
      </w:r>
    </w:p>
  </w:footnote>
  <w:footnote w:type="continuationSeparator" w:id="0">
    <w:p w14:paraId="0D2848A9" w14:textId="77777777" w:rsidR="00214C46" w:rsidRDefault="00214C46" w:rsidP="00406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F648A" w14:textId="3C036361" w:rsidR="00D71C3E" w:rsidRPr="004F4967" w:rsidRDefault="00D71C3E">
    <w:pPr>
      <w:pStyle w:val="Header"/>
      <w:rPr>
        <w:rFonts w:asciiTheme="majorHAnsi" w:hAnsiTheme="majorHAnsi"/>
      </w:rPr>
    </w:pPr>
    <w:r w:rsidRPr="004F4967">
      <w:rPr>
        <w:rFonts w:asciiTheme="majorHAnsi" w:hAnsiTheme="majorHAnsi"/>
      </w:rPr>
      <w:fldChar w:fldCharType="begin"/>
    </w:r>
    <w:r w:rsidRPr="004F4967">
      <w:rPr>
        <w:rFonts w:asciiTheme="majorHAnsi" w:hAnsiTheme="majorHAnsi"/>
      </w:rPr>
      <w:instrText xml:space="preserve"> STYLEREF  "Heading 1"  \* MERGEFORMAT </w:instrText>
    </w:r>
    <w:r w:rsidRPr="004F4967">
      <w:rPr>
        <w:rFonts w:asciiTheme="majorHAnsi" w:hAnsiTheme="majorHAnsi"/>
      </w:rPr>
      <w:fldChar w:fldCharType="separate"/>
    </w:r>
    <w:r w:rsidR="004A5567">
      <w:rPr>
        <w:rFonts w:asciiTheme="majorHAnsi" w:hAnsiTheme="majorHAnsi"/>
        <w:noProof/>
      </w:rPr>
      <w:t>1      Analysis</w:t>
    </w:r>
    <w:r w:rsidRPr="004F4967">
      <w:rPr>
        <w:rFonts w:asciiTheme="majorHAnsi" w:hAnsiTheme="majorHAnsi"/>
      </w:rPr>
      <w:fldChar w:fldCharType="end"/>
    </w:r>
    <w:r w:rsidRPr="004F4967">
      <w:rPr>
        <w:rFonts w:asciiTheme="majorHAnsi" w:hAnsiTheme="majorHAnsi"/>
      </w:rPr>
      <w:ptab w:relativeTo="margin" w:alignment="center" w:leader="none"/>
    </w:r>
    <w:r w:rsidRPr="004F4967">
      <w:rPr>
        <w:rFonts w:asciiTheme="majorHAnsi" w:hAnsiTheme="majorHAnsi"/>
      </w:rPr>
      <w:t>Client-Server Messaging Platform</w:t>
    </w:r>
    <w:r w:rsidRPr="004F4967">
      <w:rPr>
        <w:rFonts w:asciiTheme="majorHAnsi" w:hAnsiTheme="majorHAnsi"/>
      </w:rPr>
      <w:ptab w:relativeTo="margin" w:alignment="right" w:leader="none"/>
    </w:r>
    <w:r w:rsidRPr="004F4967">
      <w:rPr>
        <w:rFonts w:asciiTheme="majorHAnsi" w:hAnsiTheme="majorHAnsi"/>
      </w:rPr>
      <w:t>Sam Poirier</w:t>
    </w:r>
  </w:p>
  <w:p w14:paraId="6130C1D2" w14:textId="77777777" w:rsidR="00D71C3E" w:rsidRDefault="00D71C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432A"/>
    <w:multiLevelType w:val="hybridMultilevel"/>
    <w:tmpl w:val="8EB41DE8"/>
    <w:lvl w:ilvl="0" w:tplc="0062E9E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70" w:hanging="360"/>
      </w:pPr>
    </w:lvl>
    <w:lvl w:ilvl="2" w:tplc="0809001B">
      <w:start w:val="1"/>
      <w:numFmt w:val="lowerRoman"/>
      <w:lvlText w:val="%3."/>
      <w:lvlJc w:val="right"/>
      <w:pPr>
        <w:ind w:left="2190" w:hanging="180"/>
      </w:pPr>
    </w:lvl>
    <w:lvl w:ilvl="3" w:tplc="0809000F" w:tentative="1">
      <w:start w:val="1"/>
      <w:numFmt w:val="decimal"/>
      <w:lvlText w:val="%4."/>
      <w:lvlJc w:val="left"/>
      <w:pPr>
        <w:ind w:left="2910" w:hanging="360"/>
      </w:pPr>
    </w:lvl>
    <w:lvl w:ilvl="4" w:tplc="08090019" w:tentative="1">
      <w:start w:val="1"/>
      <w:numFmt w:val="lowerLetter"/>
      <w:lvlText w:val="%5."/>
      <w:lvlJc w:val="left"/>
      <w:pPr>
        <w:ind w:left="3630" w:hanging="360"/>
      </w:pPr>
    </w:lvl>
    <w:lvl w:ilvl="5" w:tplc="0809001B" w:tentative="1">
      <w:start w:val="1"/>
      <w:numFmt w:val="lowerRoman"/>
      <w:lvlText w:val="%6."/>
      <w:lvlJc w:val="right"/>
      <w:pPr>
        <w:ind w:left="4350" w:hanging="180"/>
      </w:pPr>
    </w:lvl>
    <w:lvl w:ilvl="6" w:tplc="0809000F" w:tentative="1">
      <w:start w:val="1"/>
      <w:numFmt w:val="decimal"/>
      <w:lvlText w:val="%7."/>
      <w:lvlJc w:val="left"/>
      <w:pPr>
        <w:ind w:left="5070" w:hanging="360"/>
      </w:pPr>
    </w:lvl>
    <w:lvl w:ilvl="7" w:tplc="08090019" w:tentative="1">
      <w:start w:val="1"/>
      <w:numFmt w:val="lowerLetter"/>
      <w:lvlText w:val="%8."/>
      <w:lvlJc w:val="left"/>
      <w:pPr>
        <w:ind w:left="5790" w:hanging="360"/>
      </w:pPr>
    </w:lvl>
    <w:lvl w:ilvl="8" w:tplc="0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14C15824"/>
    <w:multiLevelType w:val="hybridMultilevel"/>
    <w:tmpl w:val="387C3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87A06"/>
    <w:multiLevelType w:val="hybridMultilevel"/>
    <w:tmpl w:val="08A86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B64CD"/>
    <w:multiLevelType w:val="hybridMultilevel"/>
    <w:tmpl w:val="BD32D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77478"/>
    <w:multiLevelType w:val="hybridMultilevel"/>
    <w:tmpl w:val="FB76A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318DB"/>
    <w:multiLevelType w:val="hybridMultilevel"/>
    <w:tmpl w:val="7FE88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621A3"/>
    <w:multiLevelType w:val="hybridMultilevel"/>
    <w:tmpl w:val="56962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52AF9"/>
    <w:multiLevelType w:val="multilevel"/>
    <w:tmpl w:val="B734D290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76D6B6A"/>
    <w:multiLevelType w:val="hybridMultilevel"/>
    <w:tmpl w:val="41EAF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13EB0"/>
    <w:multiLevelType w:val="hybridMultilevel"/>
    <w:tmpl w:val="3EEE8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360CC1"/>
    <w:multiLevelType w:val="multilevel"/>
    <w:tmpl w:val="D364505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5D01D24"/>
    <w:multiLevelType w:val="hybridMultilevel"/>
    <w:tmpl w:val="6644B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0F467A"/>
    <w:multiLevelType w:val="hybridMultilevel"/>
    <w:tmpl w:val="DD722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CC7584"/>
    <w:multiLevelType w:val="hybridMultilevel"/>
    <w:tmpl w:val="21288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2"/>
  </w:num>
  <w:num w:numId="5">
    <w:abstractNumId w:val="13"/>
  </w:num>
  <w:num w:numId="6">
    <w:abstractNumId w:val="5"/>
  </w:num>
  <w:num w:numId="7">
    <w:abstractNumId w:val="6"/>
  </w:num>
  <w:num w:numId="8">
    <w:abstractNumId w:val="12"/>
  </w:num>
  <w:num w:numId="9">
    <w:abstractNumId w:val="0"/>
  </w:num>
  <w:num w:numId="10">
    <w:abstractNumId w:val="3"/>
  </w:num>
  <w:num w:numId="11">
    <w:abstractNumId w:val="9"/>
  </w:num>
  <w:num w:numId="12">
    <w:abstractNumId w:val="8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A3"/>
    <w:rsid w:val="00084A28"/>
    <w:rsid w:val="0009747A"/>
    <w:rsid w:val="000B42DC"/>
    <w:rsid w:val="000F101B"/>
    <w:rsid w:val="000F195D"/>
    <w:rsid w:val="000F76D6"/>
    <w:rsid w:val="0012556F"/>
    <w:rsid w:val="00174D87"/>
    <w:rsid w:val="0018305E"/>
    <w:rsid w:val="001A631E"/>
    <w:rsid w:val="00214C46"/>
    <w:rsid w:val="003057A5"/>
    <w:rsid w:val="00321015"/>
    <w:rsid w:val="00353034"/>
    <w:rsid w:val="00365DA7"/>
    <w:rsid w:val="003857B5"/>
    <w:rsid w:val="003F2552"/>
    <w:rsid w:val="004063D6"/>
    <w:rsid w:val="00446195"/>
    <w:rsid w:val="004A5567"/>
    <w:rsid w:val="004E2555"/>
    <w:rsid w:val="004F4967"/>
    <w:rsid w:val="00504734"/>
    <w:rsid w:val="00540E5D"/>
    <w:rsid w:val="00554DF9"/>
    <w:rsid w:val="005C2CB7"/>
    <w:rsid w:val="00616E8F"/>
    <w:rsid w:val="00640400"/>
    <w:rsid w:val="006F220E"/>
    <w:rsid w:val="0072034C"/>
    <w:rsid w:val="007B6607"/>
    <w:rsid w:val="007D0745"/>
    <w:rsid w:val="007F6E41"/>
    <w:rsid w:val="0080349F"/>
    <w:rsid w:val="00844104"/>
    <w:rsid w:val="00873F23"/>
    <w:rsid w:val="00886B8B"/>
    <w:rsid w:val="008924A3"/>
    <w:rsid w:val="00896D3B"/>
    <w:rsid w:val="008B285B"/>
    <w:rsid w:val="008D4044"/>
    <w:rsid w:val="008E615B"/>
    <w:rsid w:val="008F32F5"/>
    <w:rsid w:val="00906B45"/>
    <w:rsid w:val="00967ABA"/>
    <w:rsid w:val="009B4959"/>
    <w:rsid w:val="009D1177"/>
    <w:rsid w:val="00A54FB4"/>
    <w:rsid w:val="00A92583"/>
    <w:rsid w:val="00A9721D"/>
    <w:rsid w:val="00AE10E3"/>
    <w:rsid w:val="00B258F0"/>
    <w:rsid w:val="00B26820"/>
    <w:rsid w:val="00C46F82"/>
    <w:rsid w:val="00C77654"/>
    <w:rsid w:val="00C93FF2"/>
    <w:rsid w:val="00C9794D"/>
    <w:rsid w:val="00CC2245"/>
    <w:rsid w:val="00D43B94"/>
    <w:rsid w:val="00D71C3E"/>
    <w:rsid w:val="00D930F9"/>
    <w:rsid w:val="00E07EFB"/>
    <w:rsid w:val="00E85E02"/>
    <w:rsid w:val="00EE262C"/>
    <w:rsid w:val="00EF1F57"/>
    <w:rsid w:val="00F676DA"/>
    <w:rsid w:val="00F823E7"/>
    <w:rsid w:val="00F91D98"/>
    <w:rsid w:val="00F9590C"/>
    <w:rsid w:val="00FA60C8"/>
    <w:rsid w:val="00FA7CA3"/>
    <w:rsid w:val="00F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831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4A3"/>
  </w:style>
  <w:style w:type="paragraph" w:styleId="Heading1">
    <w:name w:val="heading 1"/>
    <w:basedOn w:val="Normal"/>
    <w:next w:val="Normal"/>
    <w:link w:val="Heading1Char"/>
    <w:uiPriority w:val="9"/>
    <w:qFormat/>
    <w:rsid w:val="008924A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4A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4A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4A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4A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4A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4A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4A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4A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4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24A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4A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924A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4A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4A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4A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4A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4A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924A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24A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4A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4A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24A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24A3"/>
    <w:rPr>
      <w:b/>
      <w:bCs/>
    </w:rPr>
  </w:style>
  <w:style w:type="character" w:styleId="Emphasis">
    <w:name w:val="Emphasis"/>
    <w:uiPriority w:val="20"/>
    <w:qFormat/>
    <w:rsid w:val="008924A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24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24A3"/>
  </w:style>
  <w:style w:type="paragraph" w:styleId="ListParagraph">
    <w:name w:val="List Paragraph"/>
    <w:basedOn w:val="Normal"/>
    <w:uiPriority w:val="34"/>
    <w:qFormat/>
    <w:rsid w:val="008924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24A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24A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4A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4A3"/>
    <w:rPr>
      <w:b/>
      <w:bCs/>
      <w:i/>
      <w:iCs/>
    </w:rPr>
  </w:style>
  <w:style w:type="character" w:styleId="SubtleEmphasis">
    <w:name w:val="Subtle Emphasis"/>
    <w:uiPriority w:val="19"/>
    <w:qFormat/>
    <w:rsid w:val="008924A3"/>
    <w:rPr>
      <w:i/>
      <w:iCs/>
    </w:rPr>
  </w:style>
  <w:style w:type="character" w:styleId="IntenseEmphasis">
    <w:name w:val="Intense Emphasis"/>
    <w:uiPriority w:val="21"/>
    <w:qFormat/>
    <w:rsid w:val="008924A3"/>
    <w:rPr>
      <w:b/>
      <w:bCs/>
    </w:rPr>
  </w:style>
  <w:style w:type="character" w:styleId="SubtleReference">
    <w:name w:val="Subtle Reference"/>
    <w:uiPriority w:val="31"/>
    <w:qFormat/>
    <w:rsid w:val="008924A3"/>
    <w:rPr>
      <w:smallCaps/>
    </w:rPr>
  </w:style>
  <w:style w:type="character" w:styleId="IntenseReference">
    <w:name w:val="Intense Reference"/>
    <w:uiPriority w:val="32"/>
    <w:qFormat/>
    <w:rsid w:val="008924A3"/>
    <w:rPr>
      <w:smallCaps/>
      <w:spacing w:val="5"/>
      <w:u w:val="single"/>
    </w:rPr>
  </w:style>
  <w:style w:type="character" w:styleId="BookTitle">
    <w:name w:val="Book Title"/>
    <w:uiPriority w:val="33"/>
    <w:qFormat/>
    <w:rsid w:val="008924A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24A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3D6"/>
  </w:style>
  <w:style w:type="paragraph" w:styleId="Footer">
    <w:name w:val="footer"/>
    <w:basedOn w:val="Normal"/>
    <w:link w:val="FooterChar"/>
    <w:uiPriority w:val="99"/>
    <w:unhideWhenUsed/>
    <w:rsid w:val="00406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3D6"/>
  </w:style>
  <w:style w:type="paragraph" w:styleId="TOC1">
    <w:name w:val="toc 1"/>
    <w:basedOn w:val="Normal"/>
    <w:next w:val="Normal"/>
    <w:autoRedefine/>
    <w:uiPriority w:val="39"/>
    <w:unhideWhenUsed/>
    <w:rsid w:val="00A9258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925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258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349F"/>
    <w:pPr>
      <w:spacing w:after="100"/>
      <w:ind w:left="2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0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E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4A3"/>
  </w:style>
  <w:style w:type="paragraph" w:styleId="Heading1">
    <w:name w:val="heading 1"/>
    <w:basedOn w:val="Normal"/>
    <w:next w:val="Normal"/>
    <w:link w:val="Heading1Char"/>
    <w:uiPriority w:val="9"/>
    <w:qFormat/>
    <w:rsid w:val="008924A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4A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4A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4A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4A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4A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4A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4A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4A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4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24A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4A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924A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4A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4A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4A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4A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4A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924A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24A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4A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4A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24A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24A3"/>
    <w:rPr>
      <w:b/>
      <w:bCs/>
    </w:rPr>
  </w:style>
  <w:style w:type="character" w:styleId="Emphasis">
    <w:name w:val="Emphasis"/>
    <w:uiPriority w:val="20"/>
    <w:qFormat/>
    <w:rsid w:val="008924A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924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24A3"/>
  </w:style>
  <w:style w:type="paragraph" w:styleId="ListParagraph">
    <w:name w:val="List Paragraph"/>
    <w:basedOn w:val="Normal"/>
    <w:uiPriority w:val="34"/>
    <w:qFormat/>
    <w:rsid w:val="008924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24A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24A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4A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4A3"/>
    <w:rPr>
      <w:b/>
      <w:bCs/>
      <w:i/>
      <w:iCs/>
    </w:rPr>
  </w:style>
  <w:style w:type="character" w:styleId="SubtleEmphasis">
    <w:name w:val="Subtle Emphasis"/>
    <w:uiPriority w:val="19"/>
    <w:qFormat/>
    <w:rsid w:val="008924A3"/>
    <w:rPr>
      <w:i/>
      <w:iCs/>
    </w:rPr>
  </w:style>
  <w:style w:type="character" w:styleId="IntenseEmphasis">
    <w:name w:val="Intense Emphasis"/>
    <w:uiPriority w:val="21"/>
    <w:qFormat/>
    <w:rsid w:val="008924A3"/>
    <w:rPr>
      <w:b/>
      <w:bCs/>
    </w:rPr>
  </w:style>
  <w:style w:type="character" w:styleId="SubtleReference">
    <w:name w:val="Subtle Reference"/>
    <w:uiPriority w:val="31"/>
    <w:qFormat/>
    <w:rsid w:val="008924A3"/>
    <w:rPr>
      <w:smallCaps/>
    </w:rPr>
  </w:style>
  <w:style w:type="character" w:styleId="IntenseReference">
    <w:name w:val="Intense Reference"/>
    <w:uiPriority w:val="32"/>
    <w:qFormat/>
    <w:rsid w:val="008924A3"/>
    <w:rPr>
      <w:smallCaps/>
      <w:spacing w:val="5"/>
      <w:u w:val="single"/>
    </w:rPr>
  </w:style>
  <w:style w:type="character" w:styleId="BookTitle">
    <w:name w:val="Book Title"/>
    <w:uiPriority w:val="33"/>
    <w:qFormat/>
    <w:rsid w:val="008924A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924A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3D6"/>
  </w:style>
  <w:style w:type="paragraph" w:styleId="Footer">
    <w:name w:val="footer"/>
    <w:basedOn w:val="Normal"/>
    <w:link w:val="FooterChar"/>
    <w:uiPriority w:val="99"/>
    <w:unhideWhenUsed/>
    <w:rsid w:val="00406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3D6"/>
  </w:style>
  <w:style w:type="paragraph" w:styleId="TOC1">
    <w:name w:val="toc 1"/>
    <w:basedOn w:val="Normal"/>
    <w:next w:val="Normal"/>
    <w:autoRedefine/>
    <w:uiPriority w:val="39"/>
    <w:unhideWhenUsed/>
    <w:rsid w:val="00A9258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925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258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349F"/>
    <w:pPr>
      <w:spacing w:after="100"/>
      <w:ind w:left="2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0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E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oo.gl/forms/pDIhsGHZyYHRz6J2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38DFA-592B-4C3B-B414-73BD7D2AB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76767327.dotm</Template>
  <TotalTime>305</TotalTime>
  <Pages>9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9877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Poirier</dc:creator>
  <cp:lastModifiedBy>Sam Poirier</cp:lastModifiedBy>
  <cp:revision>54</cp:revision>
  <dcterms:created xsi:type="dcterms:W3CDTF">2018-07-13T12:17:00Z</dcterms:created>
  <dcterms:modified xsi:type="dcterms:W3CDTF">2018-09-25T11:24:00Z</dcterms:modified>
</cp:coreProperties>
</file>